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194DB" w14:textId="77777777" w:rsidR="009C544E" w:rsidRDefault="009C544E" w:rsidP="009C544E"/>
    <w:p w14:paraId="01386E6D" w14:textId="77777777" w:rsidR="009C544E" w:rsidRDefault="009C544E" w:rsidP="009C544E"/>
    <w:p w14:paraId="6CF10F68" w14:textId="77777777" w:rsidR="009C544E" w:rsidRDefault="009C544E" w:rsidP="009C544E"/>
    <w:p w14:paraId="76E8F16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carrinho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6181117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carrinho</w:t>
      </w:r>
      <w:proofErr w:type="spellEnd"/>
      <w:r w:rsidRPr="009C544E">
        <w:rPr>
          <w:lang w:val="en-US"/>
        </w:rPr>
        <w:t>` (</w:t>
      </w:r>
    </w:p>
    <w:p w14:paraId="2F890756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36EB2BA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cod_compra</w:t>
      </w:r>
      <w:proofErr w:type="spellEnd"/>
      <w:r w:rsidRPr="009C544E">
        <w:rPr>
          <w:lang w:val="en-US"/>
        </w:rPr>
        <w:t>` int NOT NULL,</w:t>
      </w:r>
    </w:p>
    <w:p w14:paraId="76F7B05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id_produto</w:t>
      </w:r>
      <w:proofErr w:type="spellEnd"/>
      <w:r w:rsidRPr="009C544E">
        <w:rPr>
          <w:lang w:val="en-US"/>
        </w:rPr>
        <w:t>` int DEFAULT NULL,</w:t>
      </w:r>
    </w:p>
    <w:p w14:paraId="1733E1CE" w14:textId="77777777" w:rsidR="009C544E" w:rsidRDefault="009C544E" w:rsidP="009C544E">
      <w:r w:rsidRPr="009C544E">
        <w:rPr>
          <w:lang w:val="en-US"/>
        </w:rPr>
        <w:t xml:space="preserve">  </w:t>
      </w:r>
      <w:r>
        <w:t>`</w:t>
      </w:r>
      <w:proofErr w:type="spellStart"/>
      <w:r>
        <w:t>quantidade_produto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14:paraId="3C6A4F50" w14:textId="77777777" w:rsidR="009C544E" w:rsidRPr="009C544E" w:rsidRDefault="009C544E" w:rsidP="009C544E">
      <w:pPr>
        <w:rPr>
          <w:lang w:val="en-US"/>
        </w:rPr>
      </w:pPr>
      <w:r>
        <w:t xml:space="preserve">  </w:t>
      </w:r>
      <w:r w:rsidRPr="009C544E">
        <w:rPr>
          <w:lang w:val="en-US"/>
        </w:rPr>
        <w:t>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 int DEFAULT NULL</w:t>
      </w:r>
    </w:p>
    <w:p w14:paraId="557181BC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);</w:t>
      </w:r>
    </w:p>
    <w:p w14:paraId="7E8AE2AF" w14:textId="77777777" w:rsidR="009C544E" w:rsidRPr="009C544E" w:rsidRDefault="009C544E" w:rsidP="009C544E">
      <w:pPr>
        <w:rPr>
          <w:lang w:val="en-US"/>
        </w:rPr>
      </w:pPr>
    </w:p>
    <w:p w14:paraId="3127482A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contato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4B083F0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contato</w:t>
      </w:r>
      <w:proofErr w:type="spellEnd"/>
      <w:r w:rsidRPr="009C544E">
        <w:rPr>
          <w:lang w:val="en-US"/>
        </w:rPr>
        <w:t>` (</w:t>
      </w:r>
    </w:p>
    <w:p w14:paraId="16662212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6735C70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`email`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DEFAULT NULL,</w:t>
      </w:r>
    </w:p>
    <w:p w14:paraId="15225EF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mensagem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200) DEFAULT NULL</w:t>
      </w:r>
    </w:p>
    <w:p w14:paraId="62A225BC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);</w:t>
      </w:r>
    </w:p>
    <w:p w14:paraId="018E8EBE" w14:textId="77777777" w:rsidR="009C544E" w:rsidRPr="009C544E" w:rsidRDefault="009C544E" w:rsidP="009C544E">
      <w:pPr>
        <w:rPr>
          <w:lang w:val="en-US"/>
        </w:rPr>
      </w:pPr>
    </w:p>
    <w:p w14:paraId="5506C2A6" w14:textId="77777777" w:rsidR="009C544E" w:rsidRPr="009C544E" w:rsidRDefault="009C544E" w:rsidP="009C544E">
      <w:pPr>
        <w:rPr>
          <w:lang w:val="en-US"/>
        </w:rPr>
      </w:pPr>
    </w:p>
    <w:p w14:paraId="7F6639E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favoritos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0FC8A29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favoritos</w:t>
      </w:r>
      <w:proofErr w:type="spellEnd"/>
      <w:r w:rsidRPr="009C544E">
        <w:rPr>
          <w:lang w:val="en-US"/>
        </w:rPr>
        <w:t>` (</w:t>
      </w:r>
    </w:p>
    <w:p w14:paraId="1F1374B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4871913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id_produto</w:t>
      </w:r>
      <w:proofErr w:type="spellEnd"/>
      <w:r w:rsidRPr="009C544E">
        <w:rPr>
          <w:lang w:val="en-US"/>
        </w:rPr>
        <w:t>` int DEFAULT NULL,</w:t>
      </w:r>
    </w:p>
    <w:p w14:paraId="47DC7A57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 int DEFAULT NULL</w:t>
      </w:r>
    </w:p>
    <w:p w14:paraId="704E3E82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);</w:t>
      </w:r>
    </w:p>
    <w:p w14:paraId="04C0F871" w14:textId="77777777" w:rsidR="009C544E" w:rsidRPr="009C544E" w:rsidRDefault="009C544E" w:rsidP="009C544E">
      <w:pPr>
        <w:rPr>
          <w:lang w:val="en-US"/>
        </w:rPr>
      </w:pPr>
    </w:p>
    <w:p w14:paraId="7A07BA39" w14:textId="77777777" w:rsidR="009C544E" w:rsidRPr="009C544E" w:rsidRDefault="009C544E" w:rsidP="009C544E">
      <w:pPr>
        <w:rPr>
          <w:lang w:val="en-US"/>
        </w:rPr>
      </w:pPr>
    </w:p>
    <w:p w14:paraId="15801F3C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INSERT INTO `</w:t>
      </w:r>
      <w:proofErr w:type="spellStart"/>
      <w:r w:rsidRPr="009C544E">
        <w:rPr>
          <w:lang w:val="en-US"/>
        </w:rPr>
        <w:t>favoritos</w:t>
      </w:r>
      <w:proofErr w:type="spellEnd"/>
      <w:r w:rsidRPr="009C544E">
        <w:rPr>
          <w:lang w:val="en-US"/>
        </w:rPr>
        <w:t>` (`id`, `</w:t>
      </w:r>
      <w:proofErr w:type="spellStart"/>
      <w:r w:rsidRPr="009C544E">
        <w:rPr>
          <w:lang w:val="en-US"/>
        </w:rPr>
        <w:t>id_produto</w:t>
      </w:r>
      <w:proofErr w:type="spellEnd"/>
      <w:r w:rsidRPr="009C544E">
        <w:rPr>
          <w:lang w:val="en-US"/>
        </w:rPr>
        <w:t>`, 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`) VALUES</w:t>
      </w:r>
    </w:p>
    <w:p w14:paraId="6F3B0474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(4, 42, NULL),</w:t>
      </w:r>
    </w:p>
    <w:p w14:paraId="4626D72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(5, 42, NULL),</w:t>
      </w:r>
    </w:p>
    <w:p w14:paraId="5B195E5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lastRenderedPageBreak/>
        <w:t>(0, 3, 8</w:t>
      </w:r>
      <w:proofErr w:type="gramStart"/>
      <w:r w:rsidRPr="009C544E">
        <w:rPr>
          <w:lang w:val="en-US"/>
        </w:rPr>
        <w:t>);</w:t>
      </w:r>
      <w:proofErr w:type="gramEnd"/>
    </w:p>
    <w:p w14:paraId="77461C81" w14:textId="77777777" w:rsidR="009C544E" w:rsidRPr="009C544E" w:rsidRDefault="009C544E" w:rsidP="009C544E">
      <w:pPr>
        <w:rPr>
          <w:lang w:val="en-US"/>
        </w:rPr>
      </w:pPr>
    </w:p>
    <w:p w14:paraId="57C07154" w14:textId="77777777" w:rsidR="009C544E" w:rsidRPr="009C544E" w:rsidRDefault="009C544E" w:rsidP="009C544E">
      <w:pPr>
        <w:rPr>
          <w:lang w:val="en-US"/>
        </w:rPr>
      </w:pPr>
    </w:p>
    <w:p w14:paraId="0CC89616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itens_pedido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0632730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itens_pedido</w:t>
      </w:r>
      <w:proofErr w:type="spellEnd"/>
      <w:r w:rsidRPr="009C544E">
        <w:rPr>
          <w:lang w:val="en-US"/>
        </w:rPr>
        <w:t>` (</w:t>
      </w:r>
    </w:p>
    <w:p w14:paraId="5874A83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 AUTO_INCREMENT,</w:t>
      </w:r>
    </w:p>
    <w:p w14:paraId="0E67294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 int DEFAULT NULL,</w:t>
      </w:r>
    </w:p>
    <w:p w14:paraId="26A7E2C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id_pedido</w:t>
      </w:r>
      <w:proofErr w:type="spellEnd"/>
      <w:r w:rsidRPr="009C544E">
        <w:rPr>
          <w:lang w:val="en-US"/>
        </w:rPr>
        <w:t>` int DEFAULT NULL,</w:t>
      </w:r>
    </w:p>
    <w:p w14:paraId="11B3156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id_produto</w:t>
      </w:r>
      <w:proofErr w:type="spellEnd"/>
      <w:r w:rsidRPr="009C544E">
        <w:rPr>
          <w:lang w:val="en-US"/>
        </w:rPr>
        <w:t>` int DEFAULT NULL,</w:t>
      </w:r>
    </w:p>
    <w:p w14:paraId="1E47E91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quantidade</w:t>
      </w:r>
      <w:proofErr w:type="spellEnd"/>
      <w:r w:rsidRPr="009C544E">
        <w:rPr>
          <w:lang w:val="en-US"/>
        </w:rPr>
        <w:t>` int DEFAULT NULL,</w:t>
      </w:r>
    </w:p>
    <w:p w14:paraId="47C6737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PRIMARY KEY (`id`),</w:t>
      </w:r>
    </w:p>
    <w:p w14:paraId="23499BF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KEY 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 (`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`),</w:t>
      </w:r>
    </w:p>
    <w:p w14:paraId="59F026FE" w14:textId="77777777" w:rsidR="009C544E" w:rsidRDefault="009C544E" w:rsidP="009C544E">
      <w:r w:rsidRPr="009C544E">
        <w:rPr>
          <w:lang w:val="en-US"/>
        </w:rPr>
        <w:t xml:space="preserve">  </w:t>
      </w:r>
      <w:r>
        <w:t>KEY `</w:t>
      </w:r>
      <w:proofErr w:type="spellStart"/>
      <w:r>
        <w:t>id_pedido</w:t>
      </w:r>
      <w:proofErr w:type="spellEnd"/>
      <w:r>
        <w:t>` (`</w:t>
      </w:r>
      <w:proofErr w:type="spellStart"/>
      <w:r>
        <w:t>id_pedido</w:t>
      </w:r>
      <w:proofErr w:type="spellEnd"/>
      <w:r>
        <w:t>`),</w:t>
      </w:r>
    </w:p>
    <w:p w14:paraId="6D14D22F" w14:textId="77777777" w:rsidR="009C544E" w:rsidRDefault="009C544E" w:rsidP="009C544E">
      <w:r>
        <w:t xml:space="preserve">  KEY `</w:t>
      </w:r>
      <w:proofErr w:type="spellStart"/>
      <w:r>
        <w:t>id_produto</w:t>
      </w:r>
      <w:proofErr w:type="spellEnd"/>
      <w:r>
        <w:t>` (`</w:t>
      </w:r>
      <w:proofErr w:type="spellStart"/>
      <w:r>
        <w:t>id_produto</w:t>
      </w:r>
      <w:proofErr w:type="spellEnd"/>
      <w:r>
        <w:t>`)</w:t>
      </w:r>
    </w:p>
    <w:p w14:paraId="52D05533" w14:textId="77777777" w:rsidR="009C544E" w:rsidRDefault="009C544E" w:rsidP="009C544E">
      <w:r>
        <w:t>);</w:t>
      </w:r>
    </w:p>
    <w:p w14:paraId="1D6176BF" w14:textId="77777777" w:rsidR="009C544E" w:rsidRDefault="009C544E" w:rsidP="009C544E"/>
    <w:p w14:paraId="3F154279" w14:textId="77777777" w:rsidR="009C544E" w:rsidRDefault="009C544E" w:rsidP="009C544E"/>
    <w:p w14:paraId="2DA3E191" w14:textId="77777777" w:rsidR="009C544E" w:rsidRDefault="009C544E" w:rsidP="009C544E">
      <w:r>
        <w:t>INSERT INTO `</w:t>
      </w:r>
      <w:proofErr w:type="spellStart"/>
      <w:r>
        <w:t>itens_pedido</w:t>
      </w:r>
      <w:proofErr w:type="spellEnd"/>
      <w:r>
        <w:t>` (`id`, `</w:t>
      </w:r>
      <w:proofErr w:type="spellStart"/>
      <w:r>
        <w:t>id_usuario</w:t>
      </w:r>
      <w:proofErr w:type="spellEnd"/>
      <w:r>
        <w:t>`, `</w:t>
      </w:r>
      <w:proofErr w:type="spellStart"/>
      <w:r>
        <w:t>id_pedido</w:t>
      </w:r>
      <w:proofErr w:type="spellEnd"/>
      <w:r>
        <w:t>`, `</w:t>
      </w:r>
      <w:proofErr w:type="spellStart"/>
      <w:r>
        <w:t>id_produto</w:t>
      </w:r>
      <w:proofErr w:type="spellEnd"/>
      <w:r>
        <w:t>`, `quantidade`) VALUES</w:t>
      </w:r>
    </w:p>
    <w:p w14:paraId="031147B4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(18, 8, 41, 3, 1),</w:t>
      </w:r>
    </w:p>
    <w:p w14:paraId="48F8779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(20, 8, 42, 1, 1),</w:t>
      </w:r>
    </w:p>
    <w:p w14:paraId="7F0FD1D6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(19, 8, 42, 2, 1),</w:t>
      </w:r>
    </w:p>
    <w:p w14:paraId="1CF1FF9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(21, 8, 43, 40, 500),</w:t>
      </w:r>
    </w:p>
    <w:p w14:paraId="0AE83A6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(22, 8, 44, 3, 2),</w:t>
      </w:r>
    </w:p>
    <w:p w14:paraId="0A161BE7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(23, 8, 44, 42, 1</w:t>
      </w:r>
      <w:proofErr w:type="gramStart"/>
      <w:r w:rsidRPr="009C544E">
        <w:rPr>
          <w:lang w:val="en-US"/>
        </w:rPr>
        <w:t>);</w:t>
      </w:r>
      <w:proofErr w:type="gramEnd"/>
    </w:p>
    <w:p w14:paraId="0D391828" w14:textId="77777777" w:rsidR="009C544E" w:rsidRPr="009C544E" w:rsidRDefault="009C544E" w:rsidP="009C544E">
      <w:pPr>
        <w:rPr>
          <w:lang w:val="en-US"/>
        </w:rPr>
      </w:pPr>
    </w:p>
    <w:p w14:paraId="62606296" w14:textId="77777777" w:rsidR="009C544E" w:rsidRPr="009C544E" w:rsidRDefault="009C544E" w:rsidP="009C544E">
      <w:pPr>
        <w:rPr>
          <w:lang w:val="en-US"/>
        </w:rPr>
      </w:pPr>
    </w:p>
    <w:p w14:paraId="26B30D34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paginacao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3E0E4F4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paginacao</w:t>
      </w:r>
      <w:proofErr w:type="spellEnd"/>
      <w:r w:rsidRPr="009C544E">
        <w:rPr>
          <w:lang w:val="en-US"/>
        </w:rPr>
        <w:t>` (</w:t>
      </w:r>
    </w:p>
    <w:p w14:paraId="4603D99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1CBE5EC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cor_cabecalho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DEFAULT NULL,</w:t>
      </w:r>
    </w:p>
    <w:p w14:paraId="4E47B11E" w14:textId="77777777" w:rsidR="009C544E" w:rsidRDefault="009C544E" w:rsidP="009C544E">
      <w:r w:rsidRPr="009C544E">
        <w:rPr>
          <w:lang w:val="en-US"/>
        </w:rPr>
        <w:lastRenderedPageBreak/>
        <w:t xml:space="preserve">  </w:t>
      </w:r>
      <w:r>
        <w:t>`</w:t>
      </w:r>
      <w:proofErr w:type="spellStart"/>
      <w:r>
        <w:t>nome_site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NULL,</w:t>
      </w:r>
    </w:p>
    <w:p w14:paraId="2F62B327" w14:textId="77777777" w:rsidR="009C544E" w:rsidRPr="009C544E" w:rsidRDefault="009C544E" w:rsidP="009C544E">
      <w:pPr>
        <w:rPr>
          <w:lang w:val="en-US"/>
        </w:rPr>
      </w:pPr>
      <w:r>
        <w:t xml:space="preserve">  </w:t>
      </w:r>
      <w:r w:rsidRPr="009C544E">
        <w:rPr>
          <w:lang w:val="en-US"/>
        </w:rPr>
        <w:t>`</w:t>
      </w:r>
      <w:proofErr w:type="spellStart"/>
      <w:r w:rsidRPr="009C544E">
        <w:rPr>
          <w:lang w:val="en-US"/>
        </w:rPr>
        <w:t>imagem_title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DEFAULT NULL,</w:t>
      </w:r>
    </w:p>
    <w:p w14:paraId="787F9E2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imagem_icone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</w:t>
      </w:r>
    </w:p>
    <w:p w14:paraId="52E441B2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);</w:t>
      </w:r>
    </w:p>
    <w:p w14:paraId="19B93497" w14:textId="77777777" w:rsidR="009C544E" w:rsidRPr="009C544E" w:rsidRDefault="009C544E" w:rsidP="009C544E">
      <w:pPr>
        <w:rPr>
          <w:lang w:val="en-US"/>
        </w:rPr>
      </w:pPr>
    </w:p>
    <w:p w14:paraId="7123400C" w14:textId="77777777" w:rsidR="009C544E" w:rsidRPr="009C544E" w:rsidRDefault="009C544E" w:rsidP="009C544E">
      <w:pPr>
        <w:rPr>
          <w:lang w:val="en-US"/>
        </w:rPr>
      </w:pPr>
    </w:p>
    <w:p w14:paraId="705CF93A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INSERT INTO `</w:t>
      </w:r>
      <w:proofErr w:type="spellStart"/>
      <w:r w:rsidRPr="009C544E">
        <w:rPr>
          <w:lang w:val="en-US"/>
        </w:rPr>
        <w:t>paginacao</w:t>
      </w:r>
      <w:proofErr w:type="spellEnd"/>
      <w:r w:rsidRPr="009C544E">
        <w:rPr>
          <w:lang w:val="en-US"/>
        </w:rPr>
        <w:t>` (`id`, `</w:t>
      </w:r>
      <w:proofErr w:type="spellStart"/>
      <w:r w:rsidRPr="009C544E">
        <w:rPr>
          <w:lang w:val="en-US"/>
        </w:rPr>
        <w:t>cor_cabecalho</w:t>
      </w:r>
      <w:proofErr w:type="spellEnd"/>
      <w:r w:rsidRPr="009C544E">
        <w:rPr>
          <w:lang w:val="en-US"/>
        </w:rPr>
        <w:t>`, `</w:t>
      </w:r>
      <w:proofErr w:type="spellStart"/>
      <w:r w:rsidRPr="009C544E">
        <w:rPr>
          <w:lang w:val="en-US"/>
        </w:rPr>
        <w:t>nome_site</w:t>
      </w:r>
      <w:proofErr w:type="spellEnd"/>
      <w:r w:rsidRPr="009C544E">
        <w:rPr>
          <w:lang w:val="en-US"/>
        </w:rPr>
        <w:t>`, `</w:t>
      </w:r>
      <w:proofErr w:type="spellStart"/>
      <w:r w:rsidRPr="009C544E">
        <w:rPr>
          <w:lang w:val="en-US"/>
        </w:rPr>
        <w:t>imagem_title</w:t>
      </w:r>
      <w:proofErr w:type="spellEnd"/>
      <w:r w:rsidRPr="009C544E">
        <w:rPr>
          <w:lang w:val="en-US"/>
        </w:rPr>
        <w:t>`, `</w:t>
      </w:r>
      <w:proofErr w:type="spellStart"/>
      <w:r w:rsidRPr="009C544E">
        <w:rPr>
          <w:lang w:val="en-US"/>
        </w:rPr>
        <w:t>imagem_icone</w:t>
      </w:r>
      <w:proofErr w:type="spellEnd"/>
      <w:r w:rsidRPr="009C544E">
        <w:rPr>
          <w:lang w:val="en-US"/>
        </w:rPr>
        <w:t>`) VALUES</w:t>
      </w:r>
    </w:p>
    <w:p w14:paraId="39D2236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(1, '</w:t>
      </w:r>
      <w:proofErr w:type="spellStart"/>
      <w:r w:rsidRPr="009C544E">
        <w:rPr>
          <w:lang w:val="en-US"/>
        </w:rPr>
        <w:t>dodgerblue</w:t>
      </w:r>
      <w:proofErr w:type="spellEnd"/>
      <w:r w:rsidRPr="009C544E">
        <w:rPr>
          <w:lang w:val="en-US"/>
        </w:rPr>
        <w:t>', '</w:t>
      </w:r>
      <w:proofErr w:type="spellStart"/>
      <w:r w:rsidRPr="009C544E">
        <w:rPr>
          <w:lang w:val="en-US"/>
        </w:rPr>
        <w:t>ManiaDiPet</w:t>
      </w:r>
      <w:proofErr w:type="spellEnd"/>
      <w:r w:rsidRPr="009C544E">
        <w:rPr>
          <w:lang w:val="en-US"/>
        </w:rPr>
        <w:t>', 'maniadipet.png', 'cachorro.png'</w:t>
      </w:r>
      <w:proofErr w:type="gramStart"/>
      <w:r w:rsidRPr="009C544E">
        <w:rPr>
          <w:lang w:val="en-US"/>
        </w:rPr>
        <w:t>);</w:t>
      </w:r>
      <w:proofErr w:type="gramEnd"/>
    </w:p>
    <w:p w14:paraId="4DA5E217" w14:textId="77777777" w:rsidR="009C544E" w:rsidRPr="009C544E" w:rsidRDefault="009C544E" w:rsidP="009C544E">
      <w:pPr>
        <w:rPr>
          <w:lang w:val="en-US"/>
        </w:rPr>
      </w:pPr>
    </w:p>
    <w:p w14:paraId="6FDF6FDC" w14:textId="77777777" w:rsidR="009C544E" w:rsidRPr="009C544E" w:rsidRDefault="009C544E" w:rsidP="009C544E">
      <w:pPr>
        <w:rPr>
          <w:lang w:val="en-US"/>
        </w:rPr>
      </w:pPr>
    </w:p>
    <w:p w14:paraId="69D32D27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pedidos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6578101A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pedidos</w:t>
      </w:r>
      <w:proofErr w:type="spellEnd"/>
      <w:r w:rsidRPr="009C544E">
        <w:rPr>
          <w:lang w:val="en-US"/>
        </w:rPr>
        <w:t>` (</w:t>
      </w:r>
    </w:p>
    <w:p w14:paraId="4A0E949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 AUTO_INCREMENT,</w:t>
      </w:r>
    </w:p>
    <w:p w14:paraId="2C67CC0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>` int DEFAULT NULL,</w:t>
      </w:r>
    </w:p>
    <w:p w14:paraId="250A506E" w14:textId="77777777" w:rsidR="009C544E" w:rsidRDefault="009C544E" w:rsidP="009C544E">
      <w:r w:rsidRPr="009C544E">
        <w:rPr>
          <w:lang w:val="en-US"/>
        </w:rPr>
        <w:t xml:space="preserve">  </w:t>
      </w:r>
      <w:r>
        <w:t>`</w:t>
      </w:r>
      <w:proofErr w:type="spellStart"/>
      <w:r>
        <w:t>data_pedido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17BC4E6D" w14:textId="77777777" w:rsidR="009C544E" w:rsidRDefault="009C544E" w:rsidP="009C544E">
      <w:r>
        <w:t xml:space="preserve">  PRIMARY KEY (`id`)</w:t>
      </w:r>
    </w:p>
    <w:p w14:paraId="2E19637F" w14:textId="77777777" w:rsidR="009C544E" w:rsidRDefault="009C544E" w:rsidP="009C544E">
      <w:r>
        <w:t>);</w:t>
      </w:r>
    </w:p>
    <w:p w14:paraId="1F0AC5F2" w14:textId="77777777" w:rsidR="009C544E" w:rsidRDefault="009C544E" w:rsidP="009C544E"/>
    <w:p w14:paraId="7B58A156" w14:textId="77777777" w:rsidR="009C544E" w:rsidRDefault="009C544E" w:rsidP="009C544E"/>
    <w:p w14:paraId="12326AF0" w14:textId="77777777" w:rsidR="009C544E" w:rsidRDefault="009C544E" w:rsidP="009C544E">
      <w:r>
        <w:t>INSERT INTO `pedidos` (`id`, `</w:t>
      </w:r>
      <w:proofErr w:type="spellStart"/>
      <w:r>
        <w:t>id_usuario</w:t>
      </w:r>
      <w:proofErr w:type="spellEnd"/>
      <w:r>
        <w:t>`, `</w:t>
      </w:r>
      <w:proofErr w:type="spellStart"/>
      <w:r>
        <w:t>data_pedido</w:t>
      </w:r>
      <w:proofErr w:type="spellEnd"/>
      <w:r>
        <w:t>`) VALUES</w:t>
      </w:r>
    </w:p>
    <w:p w14:paraId="333D350E" w14:textId="77777777" w:rsidR="009C544E" w:rsidRDefault="009C544E" w:rsidP="009C544E">
      <w:r>
        <w:t>(44, 8, '2024-11-18 12:19:04'),</w:t>
      </w:r>
    </w:p>
    <w:p w14:paraId="4E2938F2" w14:textId="77777777" w:rsidR="009C544E" w:rsidRDefault="009C544E" w:rsidP="009C544E">
      <w:r>
        <w:t>(43, 8, '2024-11-18 09:47:52'),</w:t>
      </w:r>
    </w:p>
    <w:p w14:paraId="1E7A741B" w14:textId="77777777" w:rsidR="009C544E" w:rsidRDefault="009C544E" w:rsidP="009C544E">
      <w:r>
        <w:t>(42, 8, '2024-11-17 15:54:38'),</w:t>
      </w:r>
    </w:p>
    <w:p w14:paraId="5AC501A1" w14:textId="77777777" w:rsidR="009C544E" w:rsidRDefault="009C544E" w:rsidP="009C544E">
      <w:r>
        <w:t>(41, 8, '2024-11-17 15:54:15');</w:t>
      </w:r>
    </w:p>
    <w:p w14:paraId="52DC64D0" w14:textId="77777777" w:rsidR="009C544E" w:rsidRDefault="009C544E" w:rsidP="009C544E"/>
    <w:p w14:paraId="6C146BE8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-- --------------------------------------------------------</w:t>
      </w:r>
    </w:p>
    <w:p w14:paraId="667C9625" w14:textId="77777777" w:rsidR="009C544E" w:rsidRPr="009C544E" w:rsidRDefault="009C544E" w:rsidP="009C544E">
      <w:pPr>
        <w:rPr>
          <w:lang w:val="en-US"/>
        </w:rPr>
      </w:pPr>
    </w:p>
    <w:p w14:paraId="5498F4D0" w14:textId="77777777" w:rsidR="009C544E" w:rsidRPr="009C544E" w:rsidRDefault="009C544E" w:rsidP="009C544E">
      <w:pPr>
        <w:rPr>
          <w:lang w:val="en-US"/>
        </w:rPr>
      </w:pPr>
    </w:p>
    <w:p w14:paraId="0AF4B492" w14:textId="77777777" w:rsidR="009C544E" w:rsidRPr="009C544E" w:rsidRDefault="009C544E" w:rsidP="009C544E">
      <w:pPr>
        <w:rPr>
          <w:lang w:val="en-US"/>
        </w:rPr>
      </w:pPr>
    </w:p>
    <w:p w14:paraId="68BFF2D1" w14:textId="77777777" w:rsidR="009C544E" w:rsidRPr="009C544E" w:rsidRDefault="009C544E" w:rsidP="009C544E">
      <w:pPr>
        <w:rPr>
          <w:lang w:val="en-US"/>
        </w:rPr>
      </w:pPr>
    </w:p>
    <w:p w14:paraId="26D33B7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lastRenderedPageBreak/>
        <w:t>DROP TABLE IF EXISTS `</w:t>
      </w:r>
      <w:proofErr w:type="spellStart"/>
      <w:r w:rsidRPr="009C544E">
        <w:rPr>
          <w:lang w:val="en-US"/>
        </w:rPr>
        <w:t>produtos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109CB0D4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produtos</w:t>
      </w:r>
      <w:proofErr w:type="spellEnd"/>
      <w:r w:rsidRPr="009C544E">
        <w:rPr>
          <w:lang w:val="en-US"/>
        </w:rPr>
        <w:t>` (</w:t>
      </w:r>
    </w:p>
    <w:p w14:paraId="663866C4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1CCB5E6C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nome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NULL,</w:t>
      </w:r>
    </w:p>
    <w:p w14:paraId="40F21A52" w14:textId="77777777" w:rsidR="009C544E" w:rsidRDefault="009C544E" w:rsidP="009C544E">
      <w:r w:rsidRPr="009C544E">
        <w:rPr>
          <w:lang w:val="en-US"/>
        </w:rPr>
        <w:t xml:space="preserve">  </w:t>
      </w:r>
      <w:r>
        <w:t xml:space="preserve">`valor` </w:t>
      </w:r>
      <w:proofErr w:type="gramStart"/>
      <w:r>
        <w:t>decimal(</w:t>
      </w:r>
      <w:proofErr w:type="gramEnd"/>
      <w:r>
        <w:t>10,2) NOT NULL,</w:t>
      </w:r>
    </w:p>
    <w:p w14:paraId="22E88166" w14:textId="77777777" w:rsidR="009C544E" w:rsidRDefault="009C544E" w:rsidP="009C544E">
      <w:r>
        <w:t xml:space="preserve">  `quantidade` </w:t>
      </w:r>
      <w:proofErr w:type="spellStart"/>
      <w:r>
        <w:t>int</w:t>
      </w:r>
      <w:proofErr w:type="spellEnd"/>
      <w:r>
        <w:t xml:space="preserve"> NOT NULL,</w:t>
      </w:r>
    </w:p>
    <w:p w14:paraId="4CB8F614" w14:textId="77777777" w:rsidR="009C544E" w:rsidRDefault="009C544E" w:rsidP="009C544E">
      <w:r>
        <w:t xml:space="preserve">  `</w:t>
      </w:r>
      <w:proofErr w:type="spellStart"/>
      <w:r>
        <w:t>imagem_um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6EC536CD" w14:textId="77777777" w:rsidR="009C544E" w:rsidRDefault="009C544E" w:rsidP="009C544E">
      <w:r>
        <w:t xml:space="preserve">  `</w:t>
      </w:r>
      <w:proofErr w:type="spellStart"/>
      <w:r>
        <w:t>imagem_dois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1ED45900" w14:textId="77777777" w:rsidR="009C544E" w:rsidRDefault="009C544E" w:rsidP="009C544E">
      <w:r>
        <w:t xml:space="preserve">  `</w:t>
      </w:r>
      <w:proofErr w:type="spellStart"/>
      <w:r>
        <w:t>imagem_tres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536718A9" w14:textId="77777777" w:rsidR="009C544E" w:rsidRDefault="009C544E" w:rsidP="009C544E">
      <w:r>
        <w:t xml:space="preserve">  `</w:t>
      </w:r>
      <w:proofErr w:type="spellStart"/>
      <w:r>
        <w:t>imagem_quatro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3529E60F" w14:textId="77777777" w:rsidR="009C544E" w:rsidRDefault="009C544E" w:rsidP="009C544E">
      <w:r>
        <w:t xml:space="preserve">  `</w:t>
      </w:r>
      <w:proofErr w:type="spellStart"/>
      <w:r>
        <w:t>descricao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DEFAULT NULL,</w:t>
      </w:r>
    </w:p>
    <w:p w14:paraId="236B9F0C" w14:textId="77777777" w:rsidR="009C544E" w:rsidRDefault="009C544E" w:rsidP="009C544E">
      <w:r>
        <w:t xml:space="preserve">  `categoria`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72C161C7" w14:textId="77777777" w:rsidR="009C544E" w:rsidRDefault="009C544E" w:rsidP="009C544E">
      <w:r>
        <w:t xml:space="preserve">  `status`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DEFAULT NULL</w:t>
      </w:r>
    </w:p>
    <w:p w14:paraId="7FD10800" w14:textId="77777777" w:rsidR="009C544E" w:rsidRDefault="009C544E" w:rsidP="009C544E">
      <w:r>
        <w:t>);</w:t>
      </w:r>
    </w:p>
    <w:p w14:paraId="112CD9D2" w14:textId="77777777" w:rsidR="009C544E" w:rsidRDefault="009C544E" w:rsidP="009C544E"/>
    <w:p w14:paraId="00ACFD79" w14:textId="77777777" w:rsidR="009C544E" w:rsidRDefault="009C544E" w:rsidP="009C544E"/>
    <w:p w14:paraId="0784B692" w14:textId="77777777" w:rsidR="009C544E" w:rsidRDefault="009C544E" w:rsidP="009C544E"/>
    <w:p w14:paraId="095CA795" w14:textId="77777777" w:rsidR="009C544E" w:rsidRDefault="009C544E" w:rsidP="009C544E">
      <w:r>
        <w:t>INSERT INTO `produtos` (`id`, `nome`, `valor`, `quantidade`, `</w:t>
      </w:r>
      <w:proofErr w:type="spellStart"/>
      <w:r>
        <w:t>imagem_um</w:t>
      </w:r>
      <w:proofErr w:type="spellEnd"/>
      <w:r>
        <w:t>`, `</w:t>
      </w:r>
      <w:proofErr w:type="spellStart"/>
      <w:r>
        <w:t>imagem_dois</w:t>
      </w:r>
      <w:proofErr w:type="spellEnd"/>
      <w:r>
        <w:t>`, `</w:t>
      </w:r>
      <w:proofErr w:type="spellStart"/>
      <w:r>
        <w:t>imagem_tres</w:t>
      </w:r>
      <w:proofErr w:type="spellEnd"/>
      <w:r>
        <w:t>`, `</w:t>
      </w:r>
      <w:proofErr w:type="spellStart"/>
      <w:r>
        <w:t>imagem_quatro</w:t>
      </w:r>
      <w:proofErr w:type="spellEnd"/>
      <w:r>
        <w:t>`, `</w:t>
      </w:r>
      <w:proofErr w:type="spellStart"/>
      <w:r>
        <w:t>descricao</w:t>
      </w:r>
      <w:proofErr w:type="spellEnd"/>
      <w:r>
        <w:t>`, `categoria`, `status`) VALUES</w:t>
      </w:r>
    </w:p>
    <w:p w14:paraId="4295A202" w14:textId="77777777" w:rsidR="009C544E" w:rsidRDefault="009C544E" w:rsidP="009C544E">
      <w:r>
        <w:t>(1, 'Coleira Vermelhas', 50.50, 50, 'sem_imagem.jpeg', 'sem_imagem.jpeg', 'sem_imagem.jpeg', 'sem_imagem.jpeg', '</w:t>
      </w:r>
      <w:proofErr w:type="spellStart"/>
      <w:r>
        <w:t>efefesfwrg</w:t>
      </w:r>
      <w:proofErr w:type="spellEnd"/>
      <w:r>
        <w:t xml:space="preserve"> 4gregreg </w:t>
      </w:r>
      <w:proofErr w:type="spellStart"/>
      <w:r>
        <w:t>rgrgrgs</w:t>
      </w:r>
      <w:proofErr w:type="spellEnd"/>
      <w:r>
        <w:t xml:space="preserve"> </w:t>
      </w:r>
      <w:proofErr w:type="spellStart"/>
      <w:r>
        <w:t>hgjdsgvjhw</w:t>
      </w:r>
      <w:proofErr w:type="spellEnd"/>
      <w:r>
        <w:t xml:space="preserve"> vewbkjhjfbvkrejvbu43ykehvhwnfeiuec </w:t>
      </w:r>
      <w:proofErr w:type="spellStart"/>
      <w:r>
        <w:t>jklhrv</w:t>
      </w:r>
      <w:proofErr w:type="spellEnd"/>
      <w:r>
        <w:t xml:space="preserve"> </w:t>
      </w:r>
      <w:proofErr w:type="spellStart"/>
      <w:r>
        <w:t>orhvigeiurvrogverbggerg</w:t>
      </w:r>
      <w:proofErr w:type="spellEnd"/>
      <w:r>
        <w:t>', '', 'ativado'),</w:t>
      </w:r>
    </w:p>
    <w:p w14:paraId="017502A1" w14:textId="77777777" w:rsidR="009C544E" w:rsidRDefault="009C544E" w:rsidP="009C544E">
      <w:r>
        <w:t xml:space="preserve">(2, 'Cachorro </w:t>
      </w:r>
      <w:proofErr w:type="spellStart"/>
      <w:r>
        <w:t>Pelucia</w:t>
      </w:r>
      <w:proofErr w:type="spellEnd"/>
      <w:r>
        <w:t>', 22.50, 15, 'sem_imagem.jpeg', '</w:t>
      </w:r>
      <w:proofErr w:type="spellStart"/>
      <w:r>
        <w:t>sem_imagem</w:t>
      </w:r>
      <w:proofErr w:type="spellEnd"/>
      <w:r>
        <w:t>', '</w:t>
      </w:r>
      <w:proofErr w:type="spellStart"/>
      <w:r>
        <w:t>sem_imagem</w:t>
      </w:r>
      <w:proofErr w:type="spellEnd"/>
      <w:r>
        <w:t>', '</w:t>
      </w:r>
      <w:proofErr w:type="spellStart"/>
      <w:r>
        <w:t>sem_imagem</w:t>
      </w:r>
      <w:proofErr w:type="spellEnd"/>
      <w:r>
        <w:t>', '</w:t>
      </w:r>
      <w:proofErr w:type="spellStart"/>
      <w:r>
        <w:t>Pelucia</w:t>
      </w:r>
      <w:proofErr w:type="spellEnd"/>
      <w:r>
        <w:t xml:space="preserve"> macia feita de pelos de </w:t>
      </w:r>
      <w:proofErr w:type="spellStart"/>
      <w:r>
        <w:t>unicornio</w:t>
      </w:r>
      <w:proofErr w:type="spellEnd"/>
      <w:r>
        <w:t>.', '', 'ativado'),</w:t>
      </w:r>
    </w:p>
    <w:p w14:paraId="00F298D5" w14:textId="77777777" w:rsidR="009C544E" w:rsidRDefault="009C544E" w:rsidP="009C544E">
      <w:r>
        <w:t>(3, '</w:t>
      </w:r>
      <w:proofErr w:type="spellStart"/>
      <w:r>
        <w:t>Racao</w:t>
      </w:r>
      <w:proofErr w:type="spellEnd"/>
      <w:r>
        <w:t xml:space="preserve"> 1', 70.00, 1998, 'racao.png', '</w:t>
      </w:r>
      <w:proofErr w:type="spellStart"/>
      <w:r>
        <w:t>sem_imagem</w:t>
      </w:r>
      <w:proofErr w:type="spellEnd"/>
      <w:r>
        <w:t>', '</w:t>
      </w:r>
      <w:proofErr w:type="spellStart"/>
      <w:r>
        <w:t>sem_imagem</w:t>
      </w:r>
      <w:proofErr w:type="spellEnd"/>
      <w:r>
        <w:t>', '</w:t>
      </w:r>
      <w:proofErr w:type="spellStart"/>
      <w:r>
        <w:t>sem_imagem</w:t>
      </w:r>
      <w:proofErr w:type="spellEnd"/>
      <w:r>
        <w:t>', '</w:t>
      </w:r>
      <w:proofErr w:type="spellStart"/>
      <w:r>
        <w:t>Racao</w:t>
      </w:r>
      <w:proofErr w:type="spellEnd"/>
      <w:r>
        <w:t xml:space="preserve"> Tipo 1 ', '', 'ativado'),</w:t>
      </w:r>
    </w:p>
    <w:p w14:paraId="75DDDBA6" w14:textId="77777777" w:rsidR="009C544E" w:rsidRDefault="009C544E" w:rsidP="009C544E">
      <w:r>
        <w:t>(40, 'Bebedouro Cachorro', 20.00, 1, 'bebedouro.jpeg', 'bebedouro1.jpeg', 'bebedouro2.jpeg', 'bebedouro3.jpeg', 'Bebedouro para cachorro', 'Alimentos', 'desativado'),</w:t>
      </w:r>
    </w:p>
    <w:p w14:paraId="5B406474" w14:textId="77777777" w:rsidR="009C544E" w:rsidRDefault="009C544E" w:rsidP="009C544E">
      <w:r>
        <w:t>(42, 'Bebedouro Cachorro', 22.00, 221, 'bebedouro.jpeg', 'bebedouro1.jpeg', 'bebedouro2.jpeg', 'bebedouro3.jpeg', '22', 'Eletrônicos', 'ativado');</w:t>
      </w:r>
    </w:p>
    <w:p w14:paraId="505A8C15" w14:textId="77777777" w:rsidR="009C544E" w:rsidRDefault="009C544E" w:rsidP="009C544E"/>
    <w:p w14:paraId="3CBCE895" w14:textId="77777777" w:rsidR="009C544E" w:rsidRDefault="009C544E" w:rsidP="009C544E"/>
    <w:p w14:paraId="363365A2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lastRenderedPageBreak/>
        <w:t>DROP TABLE IF EXISTS `</w:t>
      </w:r>
      <w:proofErr w:type="spellStart"/>
      <w:r w:rsidRPr="009C544E">
        <w:rPr>
          <w:lang w:val="en-US"/>
        </w:rPr>
        <w:t>usuario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6CCED8F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TABLE IF NOT EXISTS `</w:t>
      </w:r>
      <w:proofErr w:type="spellStart"/>
      <w:r w:rsidRPr="009C544E">
        <w:rPr>
          <w:lang w:val="en-US"/>
        </w:rPr>
        <w:t>usuario</w:t>
      </w:r>
      <w:proofErr w:type="spellEnd"/>
      <w:r w:rsidRPr="009C544E">
        <w:rPr>
          <w:lang w:val="en-US"/>
        </w:rPr>
        <w:t>` (</w:t>
      </w:r>
    </w:p>
    <w:p w14:paraId="5666186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`id` int NOT NULL,</w:t>
      </w:r>
    </w:p>
    <w:p w14:paraId="25C3FD5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nome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50) NOT NULL,</w:t>
      </w:r>
    </w:p>
    <w:p w14:paraId="6AD9DF98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cpf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NULL,</w:t>
      </w:r>
    </w:p>
    <w:p w14:paraId="4363BBE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data_nascimento</w:t>
      </w:r>
      <w:proofErr w:type="spellEnd"/>
      <w:r w:rsidRPr="009C544E">
        <w:rPr>
          <w:lang w:val="en-US"/>
        </w:rPr>
        <w:t>` date DEFAULT NULL,</w:t>
      </w:r>
    </w:p>
    <w:p w14:paraId="642BBC12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`email`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50) DEFAULT NULL,</w:t>
      </w:r>
    </w:p>
    <w:p w14:paraId="7CDAD8C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telefone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15) NOT NULL,</w:t>
      </w:r>
    </w:p>
    <w:p w14:paraId="72BA324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`cep`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NULL,</w:t>
      </w:r>
    </w:p>
    <w:p w14:paraId="6C271F8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cidade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NULL,</w:t>
      </w:r>
    </w:p>
    <w:p w14:paraId="33F2AE7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estado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2) NOT NULL,</w:t>
      </w:r>
    </w:p>
    <w:p w14:paraId="001B7B9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rua</w:t>
      </w:r>
      <w:proofErr w:type="spellEnd"/>
      <w:r w:rsidRPr="009C544E">
        <w:rPr>
          <w:lang w:val="en-US"/>
        </w:rPr>
        <w:t xml:space="preserve">` </w:t>
      </w:r>
      <w:proofErr w:type="gramStart"/>
      <w:r w:rsidRPr="009C544E">
        <w:rPr>
          <w:lang w:val="en-US"/>
        </w:rPr>
        <w:t>varchar(</w:t>
      </w:r>
      <w:proofErr w:type="gramEnd"/>
      <w:r w:rsidRPr="009C544E">
        <w:rPr>
          <w:lang w:val="en-US"/>
        </w:rPr>
        <w:t>20) NOT NULL,</w:t>
      </w:r>
    </w:p>
    <w:p w14:paraId="39606B4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`</w:t>
      </w:r>
      <w:proofErr w:type="spellStart"/>
      <w:r w:rsidRPr="009C544E">
        <w:rPr>
          <w:lang w:val="en-US"/>
        </w:rPr>
        <w:t>numero</w:t>
      </w:r>
      <w:proofErr w:type="spellEnd"/>
      <w:r w:rsidRPr="009C544E">
        <w:rPr>
          <w:lang w:val="en-US"/>
        </w:rPr>
        <w:t>` int NOT NULL,</w:t>
      </w:r>
    </w:p>
    <w:p w14:paraId="43014BF4" w14:textId="77777777" w:rsidR="009C544E" w:rsidRDefault="009C544E" w:rsidP="009C544E">
      <w:r w:rsidRPr="009C544E">
        <w:rPr>
          <w:lang w:val="en-US"/>
        </w:rPr>
        <w:t xml:space="preserve">  </w:t>
      </w:r>
      <w:r>
        <w:t xml:space="preserve">`bairro`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14:paraId="23CBB5D8" w14:textId="77777777" w:rsidR="009C544E" w:rsidRDefault="009C544E" w:rsidP="009C544E">
      <w:r>
        <w:t xml:space="preserve">  `complemento`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590BF004" w14:textId="77777777" w:rsidR="009C544E" w:rsidRDefault="009C544E" w:rsidP="009C544E">
      <w:r>
        <w:t xml:space="preserve">  `referencia`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14:paraId="3A03AD68" w14:textId="77777777" w:rsidR="009C544E" w:rsidRDefault="009C544E" w:rsidP="009C544E">
      <w:r>
        <w:t xml:space="preserve">  `senha`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NULL,</w:t>
      </w:r>
    </w:p>
    <w:p w14:paraId="3A205476" w14:textId="77777777" w:rsidR="009C544E" w:rsidRDefault="009C544E" w:rsidP="009C544E">
      <w:r>
        <w:t xml:space="preserve">  `</w:t>
      </w:r>
      <w:proofErr w:type="spellStart"/>
      <w:r>
        <w:t>data_cadastro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14:paraId="0554F901" w14:textId="77777777" w:rsidR="009C544E" w:rsidRDefault="009C544E" w:rsidP="009C544E">
      <w:r>
        <w:t xml:space="preserve">  `compras` </w:t>
      </w:r>
      <w:proofErr w:type="spellStart"/>
      <w:r>
        <w:t>int</w:t>
      </w:r>
      <w:proofErr w:type="spellEnd"/>
      <w:r>
        <w:t xml:space="preserve"> NOT NULL</w:t>
      </w:r>
    </w:p>
    <w:p w14:paraId="27E14F71" w14:textId="77777777" w:rsidR="009C544E" w:rsidRDefault="009C544E" w:rsidP="009C544E">
      <w:r>
        <w:t>);</w:t>
      </w:r>
    </w:p>
    <w:p w14:paraId="09B15EBF" w14:textId="77777777" w:rsidR="009C544E" w:rsidRDefault="009C544E" w:rsidP="009C544E"/>
    <w:p w14:paraId="748C7DCE" w14:textId="77777777" w:rsidR="009C544E" w:rsidRDefault="009C544E" w:rsidP="009C544E"/>
    <w:p w14:paraId="4CC33F6C" w14:textId="77777777" w:rsidR="009C544E" w:rsidRDefault="009C544E" w:rsidP="009C544E">
      <w:r>
        <w:t>INSERT INTO `</w:t>
      </w:r>
      <w:proofErr w:type="spellStart"/>
      <w:r>
        <w:t>usuario</w:t>
      </w:r>
      <w:proofErr w:type="spellEnd"/>
      <w:r>
        <w:t>` (`id`, `nome`, `</w:t>
      </w:r>
      <w:proofErr w:type="spellStart"/>
      <w:r>
        <w:t>cpf</w:t>
      </w:r>
      <w:proofErr w:type="spellEnd"/>
      <w:r>
        <w:t>`, `</w:t>
      </w:r>
      <w:proofErr w:type="spellStart"/>
      <w:r>
        <w:t>data_nascimento</w:t>
      </w:r>
      <w:proofErr w:type="spellEnd"/>
      <w:r>
        <w:t>`, `</w:t>
      </w:r>
      <w:proofErr w:type="spellStart"/>
      <w:r>
        <w:t>email</w:t>
      </w:r>
      <w:proofErr w:type="spellEnd"/>
      <w:r>
        <w:t>`, `telefone`, `cep`, `cidade`, `estado`, `rua`, `</w:t>
      </w:r>
      <w:proofErr w:type="spellStart"/>
      <w:proofErr w:type="gramStart"/>
      <w:r>
        <w:t>numero</w:t>
      </w:r>
      <w:proofErr w:type="spellEnd"/>
      <w:proofErr w:type="gramEnd"/>
      <w:r>
        <w:t>`, `bairro`, `complemento`, `referencia`, `senha`, `</w:t>
      </w:r>
      <w:proofErr w:type="spellStart"/>
      <w:r>
        <w:t>data_cadastro</w:t>
      </w:r>
      <w:proofErr w:type="spellEnd"/>
      <w:r>
        <w:t>`, `compras`) VALUES</w:t>
      </w:r>
    </w:p>
    <w:p w14:paraId="7964E82D" w14:textId="77777777" w:rsidR="009C544E" w:rsidRDefault="009C544E" w:rsidP="009C544E">
      <w:r>
        <w:t>(8, 'Fabio Felipe', '14342615657', '1997-07-28', 'fabiofelipe788@gmail.com', '35984039274', '37650000', 'Camanducaia', 'MG', 'Rua Bom Jesus', 234, 'Centro', '', '', '10203040', '2024-11-07 11:36:22', 17),</w:t>
      </w:r>
    </w:p>
    <w:p w14:paraId="2F2BED4D" w14:textId="77777777" w:rsidR="009C544E" w:rsidRDefault="009C544E" w:rsidP="009C544E">
      <w:r>
        <w:t>(9, '</w:t>
      </w:r>
      <w:proofErr w:type="spellStart"/>
      <w:r>
        <w:t>fabricio</w:t>
      </w:r>
      <w:proofErr w:type="spellEnd"/>
      <w:r>
        <w:t xml:space="preserve">', '11564215601', '1996-08-24', 'buslogextrema@gmail.com', '35991579144', '13240000', 'Jarinu', 'SP', 'rua </w:t>
      </w:r>
      <w:proofErr w:type="spellStart"/>
      <w:r>
        <w:t>contarini</w:t>
      </w:r>
      <w:proofErr w:type="spellEnd"/>
      <w:r>
        <w:t>', 86, '</w:t>
      </w:r>
      <w:proofErr w:type="spellStart"/>
      <w:r>
        <w:t>trieste</w:t>
      </w:r>
      <w:proofErr w:type="spellEnd"/>
      <w:r>
        <w:t>', '', '', '12345678', '2024-11-07 12:19:02', 0),</w:t>
      </w:r>
    </w:p>
    <w:p w14:paraId="433B6CA1" w14:textId="77777777" w:rsidR="009C544E" w:rsidRDefault="009C544E" w:rsidP="009C544E">
      <w:r>
        <w:t>(10, '</w:t>
      </w:r>
      <w:proofErr w:type="spellStart"/>
      <w:r>
        <w:t>Andre</w:t>
      </w:r>
      <w:proofErr w:type="spellEnd"/>
      <w:r>
        <w:t xml:space="preserve"> Luiz Da Cunha', '12618745604', '1995-09-06', 'andrecamanducaia@hotmail.com', '35984723627', '37650000', 'Camanducaia', 'MG', 'Rua do cruzeiro', 34, 'cruzeiro', '', '', '06091995', '2024-11-12 22:35:17', 0);</w:t>
      </w:r>
    </w:p>
    <w:p w14:paraId="59C3252B" w14:textId="77777777" w:rsidR="009C544E" w:rsidRDefault="009C544E" w:rsidP="009C544E"/>
    <w:p w14:paraId="2E75C3CE" w14:textId="77777777" w:rsidR="009C544E" w:rsidRDefault="009C544E" w:rsidP="009C544E"/>
    <w:p w14:paraId="76E57FDD" w14:textId="77777777" w:rsidR="009C544E" w:rsidRDefault="009C544E" w:rsidP="009C544E"/>
    <w:p w14:paraId="5D672CCE" w14:textId="77777777" w:rsidR="009C544E" w:rsidRDefault="009C544E" w:rsidP="009C544E"/>
    <w:p w14:paraId="5A2ECDD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DELIMITER $$</w:t>
      </w:r>
    </w:p>
    <w:p w14:paraId="509BF71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TRIGGER `</w:t>
      </w:r>
      <w:proofErr w:type="spellStart"/>
      <w:r w:rsidRPr="009C544E">
        <w:rPr>
          <w:lang w:val="en-US"/>
        </w:rPr>
        <w:t>atualiza</w:t>
      </w:r>
      <w:proofErr w:type="spellEnd"/>
      <w:r w:rsidRPr="009C544E">
        <w:rPr>
          <w:lang w:val="en-US"/>
        </w:rPr>
        <w:t>` AFTER INSERT ON `</w:t>
      </w:r>
      <w:proofErr w:type="spellStart"/>
      <w:r w:rsidRPr="009C544E">
        <w:rPr>
          <w:lang w:val="en-US"/>
        </w:rPr>
        <w:t>itens_pedido</w:t>
      </w:r>
      <w:proofErr w:type="spellEnd"/>
      <w:r w:rsidRPr="009C544E">
        <w:rPr>
          <w:lang w:val="en-US"/>
        </w:rPr>
        <w:t>` FOR EACH ROW BEGIN</w:t>
      </w:r>
    </w:p>
    <w:p w14:paraId="0A621CF9" w14:textId="77777777" w:rsidR="009C544E" w:rsidRDefault="009C544E" w:rsidP="009C544E">
      <w:r w:rsidRPr="009C544E">
        <w:rPr>
          <w:lang w:val="en-US"/>
        </w:rPr>
        <w:t xml:space="preserve">    </w:t>
      </w:r>
      <w:r>
        <w:t xml:space="preserve">-- Atualizar o valor da compra na tabela </w:t>
      </w:r>
      <w:proofErr w:type="spellStart"/>
      <w:r>
        <w:t>usuarios</w:t>
      </w:r>
      <w:proofErr w:type="spellEnd"/>
    </w:p>
    <w:p w14:paraId="70FE2F1B" w14:textId="77777777" w:rsidR="009C544E" w:rsidRPr="009C544E" w:rsidRDefault="009C544E" w:rsidP="009C544E">
      <w:pPr>
        <w:rPr>
          <w:lang w:val="en-US"/>
        </w:rPr>
      </w:pPr>
      <w:r>
        <w:t xml:space="preserve">    </w:t>
      </w:r>
      <w:r w:rsidRPr="009C544E">
        <w:rPr>
          <w:lang w:val="en-US"/>
        </w:rPr>
        <w:t xml:space="preserve">UPDATE </w:t>
      </w:r>
      <w:proofErr w:type="spellStart"/>
      <w:r w:rsidRPr="009C544E">
        <w:rPr>
          <w:lang w:val="en-US"/>
        </w:rPr>
        <w:t>usuario</w:t>
      </w:r>
      <w:proofErr w:type="spellEnd"/>
    </w:p>
    <w:p w14:paraId="626216E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SET </w:t>
      </w:r>
      <w:proofErr w:type="spellStart"/>
      <w:r w:rsidRPr="009C544E">
        <w:rPr>
          <w:lang w:val="en-US"/>
        </w:rPr>
        <w:t>compras</w:t>
      </w:r>
      <w:proofErr w:type="spellEnd"/>
      <w:r w:rsidRPr="009C544E">
        <w:rPr>
          <w:lang w:val="en-US"/>
        </w:rPr>
        <w:t xml:space="preserve"> = </w:t>
      </w:r>
      <w:proofErr w:type="spellStart"/>
      <w:r w:rsidRPr="009C544E">
        <w:rPr>
          <w:lang w:val="en-US"/>
        </w:rPr>
        <w:t>compras</w:t>
      </w:r>
      <w:proofErr w:type="spellEnd"/>
      <w:r w:rsidRPr="009C544E">
        <w:rPr>
          <w:lang w:val="en-US"/>
        </w:rPr>
        <w:t xml:space="preserve"> + 1</w:t>
      </w:r>
    </w:p>
    <w:p w14:paraId="681615CD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WHERE id = </w:t>
      </w:r>
      <w:proofErr w:type="spellStart"/>
      <w:r w:rsidRPr="009C544E">
        <w:rPr>
          <w:lang w:val="en-US"/>
        </w:rPr>
        <w:t>NEW.id_</w:t>
      </w:r>
      <w:proofErr w:type="gramStart"/>
      <w:r w:rsidRPr="009C544E">
        <w:rPr>
          <w:lang w:val="en-US"/>
        </w:rPr>
        <w:t>usuario</w:t>
      </w:r>
      <w:proofErr w:type="spellEnd"/>
      <w:r w:rsidRPr="009C544E">
        <w:rPr>
          <w:lang w:val="en-US"/>
        </w:rPr>
        <w:t>;</w:t>
      </w:r>
      <w:proofErr w:type="gramEnd"/>
    </w:p>
    <w:p w14:paraId="324F50E9" w14:textId="77777777" w:rsidR="009C544E" w:rsidRPr="009C544E" w:rsidRDefault="009C544E" w:rsidP="009C544E">
      <w:pPr>
        <w:rPr>
          <w:lang w:val="en-US"/>
        </w:rPr>
      </w:pPr>
    </w:p>
    <w:p w14:paraId="27DFC2A7" w14:textId="77777777" w:rsidR="009C544E" w:rsidRDefault="009C544E" w:rsidP="009C544E">
      <w:r w:rsidRPr="009C544E">
        <w:rPr>
          <w:lang w:val="en-US"/>
        </w:rPr>
        <w:t xml:space="preserve">    </w:t>
      </w:r>
      <w:r>
        <w:t>-- Limpar a tabela carrinho para o usuário correspondente</w:t>
      </w:r>
    </w:p>
    <w:p w14:paraId="4E3B497F" w14:textId="77777777" w:rsidR="009C544E" w:rsidRPr="009C544E" w:rsidRDefault="009C544E" w:rsidP="009C544E">
      <w:pPr>
        <w:rPr>
          <w:lang w:val="en-US"/>
        </w:rPr>
      </w:pPr>
      <w:r>
        <w:t xml:space="preserve">    </w:t>
      </w:r>
      <w:r w:rsidRPr="009C544E">
        <w:rPr>
          <w:lang w:val="en-US"/>
        </w:rPr>
        <w:t xml:space="preserve">DELETE FROM </w:t>
      </w:r>
      <w:proofErr w:type="spellStart"/>
      <w:r w:rsidRPr="009C544E">
        <w:rPr>
          <w:lang w:val="en-US"/>
        </w:rPr>
        <w:t>carrinho</w:t>
      </w:r>
      <w:proofErr w:type="spellEnd"/>
    </w:p>
    <w:p w14:paraId="537F7C41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WHERE </w:t>
      </w:r>
      <w:proofErr w:type="spellStart"/>
      <w:r w:rsidRPr="009C544E">
        <w:rPr>
          <w:lang w:val="en-US"/>
        </w:rPr>
        <w:t>id_usuario</w:t>
      </w:r>
      <w:proofErr w:type="spellEnd"/>
      <w:r w:rsidRPr="009C544E">
        <w:rPr>
          <w:lang w:val="en-US"/>
        </w:rPr>
        <w:t xml:space="preserve"> = </w:t>
      </w:r>
      <w:proofErr w:type="spellStart"/>
      <w:r w:rsidRPr="009C544E">
        <w:rPr>
          <w:lang w:val="en-US"/>
        </w:rPr>
        <w:t>NEW.id_</w:t>
      </w:r>
      <w:proofErr w:type="gramStart"/>
      <w:r w:rsidRPr="009C544E">
        <w:rPr>
          <w:lang w:val="en-US"/>
        </w:rPr>
        <w:t>usuario</w:t>
      </w:r>
      <w:proofErr w:type="spellEnd"/>
      <w:r w:rsidRPr="009C544E">
        <w:rPr>
          <w:lang w:val="en-US"/>
        </w:rPr>
        <w:t>;</w:t>
      </w:r>
      <w:proofErr w:type="gramEnd"/>
    </w:p>
    <w:p w14:paraId="5CCEB1C3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END</w:t>
      </w:r>
    </w:p>
    <w:p w14:paraId="0086721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$$</w:t>
      </w:r>
    </w:p>
    <w:p w14:paraId="40D48812" w14:textId="77777777" w:rsidR="009C544E" w:rsidRPr="009C544E" w:rsidRDefault="009C544E" w:rsidP="009C544E">
      <w:pPr>
        <w:rPr>
          <w:lang w:val="en-US"/>
        </w:rPr>
      </w:pPr>
      <w:proofErr w:type="gramStart"/>
      <w:r w:rsidRPr="009C544E">
        <w:rPr>
          <w:lang w:val="en-US"/>
        </w:rPr>
        <w:t>DELIMITER ;</w:t>
      </w:r>
      <w:proofErr w:type="gramEnd"/>
    </w:p>
    <w:p w14:paraId="3474E39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TRIGGER IF EXISTS `</w:t>
      </w:r>
      <w:proofErr w:type="spellStart"/>
      <w:r w:rsidRPr="009C544E">
        <w:rPr>
          <w:lang w:val="en-US"/>
        </w:rPr>
        <w:t>atualiza_estoque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034C275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DELIMITER $$</w:t>
      </w:r>
    </w:p>
    <w:p w14:paraId="1B8E2EBE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CREATE TRIGGER `</w:t>
      </w:r>
      <w:proofErr w:type="spellStart"/>
      <w:r w:rsidRPr="009C544E">
        <w:rPr>
          <w:lang w:val="en-US"/>
        </w:rPr>
        <w:t>atualiza_estoque</w:t>
      </w:r>
      <w:proofErr w:type="spellEnd"/>
      <w:r w:rsidRPr="009C544E">
        <w:rPr>
          <w:lang w:val="en-US"/>
        </w:rPr>
        <w:t>` AFTER INSERT ON `</w:t>
      </w:r>
      <w:proofErr w:type="spellStart"/>
      <w:r w:rsidRPr="009C544E">
        <w:rPr>
          <w:lang w:val="en-US"/>
        </w:rPr>
        <w:t>itens_pedido</w:t>
      </w:r>
      <w:proofErr w:type="spellEnd"/>
      <w:r w:rsidRPr="009C544E">
        <w:rPr>
          <w:lang w:val="en-US"/>
        </w:rPr>
        <w:t>` FOR EACH ROW BEGIN</w:t>
      </w:r>
    </w:p>
    <w:p w14:paraId="38A3E559" w14:textId="77777777" w:rsidR="009C544E" w:rsidRDefault="009C544E" w:rsidP="009C544E">
      <w:r w:rsidRPr="009C544E">
        <w:rPr>
          <w:lang w:val="en-US"/>
        </w:rPr>
        <w:t xml:space="preserve">    </w:t>
      </w:r>
      <w:r>
        <w:t>-- Subtrair a quantidade de produtos na tabela produtos</w:t>
      </w:r>
    </w:p>
    <w:p w14:paraId="02A26C44" w14:textId="77777777" w:rsidR="009C544E" w:rsidRDefault="009C544E" w:rsidP="009C544E">
      <w:r>
        <w:t xml:space="preserve">    UPDATE produtos</w:t>
      </w:r>
    </w:p>
    <w:p w14:paraId="2C201384" w14:textId="77777777" w:rsidR="009C544E" w:rsidRDefault="009C544E" w:rsidP="009C544E">
      <w:r>
        <w:t xml:space="preserve">    SET quantidade = quantidade - </w:t>
      </w:r>
      <w:proofErr w:type="spellStart"/>
      <w:r>
        <w:t>NEW.quantidade</w:t>
      </w:r>
      <w:proofErr w:type="spellEnd"/>
    </w:p>
    <w:p w14:paraId="65998C3D" w14:textId="77777777" w:rsidR="009C544E" w:rsidRPr="009C544E" w:rsidRDefault="009C544E" w:rsidP="009C544E">
      <w:pPr>
        <w:rPr>
          <w:lang w:val="en-US"/>
        </w:rPr>
      </w:pPr>
      <w:r>
        <w:t xml:space="preserve">    </w:t>
      </w:r>
      <w:r w:rsidRPr="009C544E">
        <w:rPr>
          <w:lang w:val="en-US"/>
        </w:rPr>
        <w:t xml:space="preserve">WHERE id = </w:t>
      </w:r>
      <w:proofErr w:type="spellStart"/>
      <w:r w:rsidRPr="009C544E">
        <w:rPr>
          <w:lang w:val="en-US"/>
        </w:rPr>
        <w:t>NEW.id_</w:t>
      </w:r>
      <w:proofErr w:type="gramStart"/>
      <w:r w:rsidRPr="009C544E">
        <w:rPr>
          <w:lang w:val="en-US"/>
        </w:rPr>
        <w:t>produto</w:t>
      </w:r>
      <w:proofErr w:type="spellEnd"/>
      <w:r w:rsidRPr="009C544E">
        <w:rPr>
          <w:lang w:val="en-US"/>
        </w:rPr>
        <w:t>;</w:t>
      </w:r>
      <w:proofErr w:type="gramEnd"/>
    </w:p>
    <w:p w14:paraId="4EA5F679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</w:t>
      </w:r>
    </w:p>
    <w:p w14:paraId="4FED5287" w14:textId="77777777" w:rsidR="009C544E" w:rsidRDefault="009C544E" w:rsidP="009C544E">
      <w:r w:rsidRPr="009C544E">
        <w:rPr>
          <w:lang w:val="en-US"/>
        </w:rPr>
        <w:t xml:space="preserve">    </w:t>
      </w:r>
      <w:r>
        <w:t>-- Chamar o procedimento para atualizar o status do produto</w:t>
      </w:r>
    </w:p>
    <w:p w14:paraId="5E83E553" w14:textId="77777777" w:rsidR="009C544E" w:rsidRPr="009C544E" w:rsidRDefault="009C544E" w:rsidP="009C544E">
      <w:pPr>
        <w:rPr>
          <w:lang w:val="en-US"/>
        </w:rPr>
      </w:pPr>
      <w:r>
        <w:t xml:space="preserve">    </w:t>
      </w:r>
      <w:r w:rsidRPr="009C544E">
        <w:rPr>
          <w:lang w:val="en-US"/>
        </w:rPr>
        <w:t xml:space="preserve">CALL </w:t>
      </w:r>
      <w:proofErr w:type="spellStart"/>
      <w:r w:rsidRPr="009C544E">
        <w:rPr>
          <w:lang w:val="en-US"/>
        </w:rPr>
        <w:t>update_product_</w:t>
      </w:r>
      <w:proofErr w:type="gramStart"/>
      <w:r w:rsidRPr="009C544E">
        <w:rPr>
          <w:lang w:val="en-US"/>
        </w:rPr>
        <w:t>status</w:t>
      </w:r>
      <w:proofErr w:type="spellEnd"/>
      <w:r w:rsidRPr="009C544E">
        <w:rPr>
          <w:lang w:val="en-US"/>
        </w:rPr>
        <w:t>(</w:t>
      </w:r>
      <w:proofErr w:type="spellStart"/>
      <w:proofErr w:type="gramEnd"/>
      <w:r w:rsidRPr="009C544E">
        <w:rPr>
          <w:lang w:val="en-US"/>
        </w:rPr>
        <w:t>NEW.id_produto</w:t>
      </w:r>
      <w:proofErr w:type="spellEnd"/>
      <w:r w:rsidRPr="009C544E">
        <w:rPr>
          <w:lang w:val="en-US"/>
        </w:rPr>
        <w:t>);</w:t>
      </w:r>
    </w:p>
    <w:p w14:paraId="05018AA8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END</w:t>
      </w:r>
    </w:p>
    <w:p w14:paraId="2730F8EB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$$</w:t>
      </w:r>
    </w:p>
    <w:p w14:paraId="1CCA1774" w14:textId="77777777" w:rsidR="009C544E" w:rsidRPr="009C544E" w:rsidRDefault="009C544E" w:rsidP="009C544E">
      <w:pPr>
        <w:rPr>
          <w:lang w:val="en-US"/>
        </w:rPr>
      </w:pPr>
      <w:proofErr w:type="gramStart"/>
      <w:r w:rsidRPr="009C544E">
        <w:rPr>
          <w:lang w:val="en-US"/>
        </w:rPr>
        <w:t>DELIMITER ;</w:t>
      </w:r>
      <w:proofErr w:type="gramEnd"/>
    </w:p>
    <w:p w14:paraId="0FF28CF1" w14:textId="77777777" w:rsidR="009C544E" w:rsidRPr="009C544E" w:rsidRDefault="009C544E" w:rsidP="009C544E">
      <w:pPr>
        <w:rPr>
          <w:lang w:val="en-US"/>
        </w:rPr>
      </w:pPr>
    </w:p>
    <w:p w14:paraId="6715BE2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DELIMITER $$</w:t>
      </w:r>
    </w:p>
    <w:p w14:paraId="482DF999" w14:textId="77777777" w:rsidR="009C544E" w:rsidRPr="009C544E" w:rsidRDefault="009C544E" w:rsidP="009C544E">
      <w:pPr>
        <w:rPr>
          <w:lang w:val="en-US"/>
        </w:rPr>
      </w:pPr>
    </w:p>
    <w:p w14:paraId="26CD4B55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PROCEDURE IF EXISTS `</w:t>
      </w:r>
      <w:proofErr w:type="spellStart"/>
      <w:r w:rsidRPr="009C544E">
        <w:rPr>
          <w:lang w:val="en-US"/>
        </w:rPr>
        <w:t>update_product_status</w:t>
      </w:r>
      <w:proofErr w:type="spellEnd"/>
      <w:r w:rsidRPr="009C544E">
        <w:rPr>
          <w:lang w:val="en-US"/>
        </w:rPr>
        <w:t>`$$</w:t>
      </w:r>
    </w:p>
    <w:p w14:paraId="2CCFD32C" w14:textId="77777777" w:rsidR="009C544E" w:rsidRPr="009C544E" w:rsidRDefault="009C544E" w:rsidP="009C544E">
      <w:pPr>
        <w:rPr>
          <w:lang w:val="en-US"/>
        </w:rPr>
      </w:pPr>
      <w:proofErr w:type="gramStart"/>
      <w:r w:rsidRPr="009C544E">
        <w:rPr>
          <w:lang w:val="en-US"/>
        </w:rPr>
        <w:t>CREATE  PROCEDURE</w:t>
      </w:r>
      <w:proofErr w:type="gramEnd"/>
      <w:r w:rsidRPr="009C544E">
        <w:rPr>
          <w:lang w:val="en-US"/>
        </w:rPr>
        <w:t xml:space="preserve"> `</w:t>
      </w:r>
      <w:proofErr w:type="spellStart"/>
      <w:r w:rsidRPr="009C544E">
        <w:rPr>
          <w:lang w:val="en-US"/>
        </w:rPr>
        <w:t>update_product_status</w:t>
      </w:r>
      <w:proofErr w:type="spellEnd"/>
      <w:r w:rsidRPr="009C544E">
        <w:rPr>
          <w:lang w:val="en-US"/>
        </w:rPr>
        <w:t>` (IN `</w:t>
      </w:r>
      <w:proofErr w:type="spellStart"/>
      <w:r w:rsidRPr="009C544E">
        <w:rPr>
          <w:lang w:val="en-US"/>
        </w:rPr>
        <w:t>product_id</w:t>
      </w:r>
      <w:proofErr w:type="spellEnd"/>
      <w:r w:rsidRPr="009C544E">
        <w:rPr>
          <w:lang w:val="en-US"/>
        </w:rPr>
        <w:t>` INT)   BEGIN</w:t>
      </w:r>
    </w:p>
    <w:p w14:paraId="3BE509EA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IF (SELECT </w:t>
      </w:r>
      <w:proofErr w:type="spellStart"/>
      <w:r w:rsidRPr="009C544E">
        <w:rPr>
          <w:lang w:val="en-US"/>
        </w:rPr>
        <w:t>quantidade</w:t>
      </w:r>
      <w:proofErr w:type="spellEnd"/>
      <w:r w:rsidRPr="009C544E">
        <w:rPr>
          <w:lang w:val="en-US"/>
        </w:rPr>
        <w:t xml:space="preserve"> FROM </w:t>
      </w:r>
      <w:proofErr w:type="spellStart"/>
      <w:r w:rsidRPr="009C544E">
        <w:rPr>
          <w:lang w:val="en-US"/>
        </w:rPr>
        <w:t>produtos</w:t>
      </w:r>
      <w:proofErr w:type="spellEnd"/>
      <w:r w:rsidRPr="009C544E">
        <w:rPr>
          <w:lang w:val="en-US"/>
        </w:rPr>
        <w:t xml:space="preserve"> WHERE id = </w:t>
      </w:r>
      <w:proofErr w:type="spellStart"/>
      <w:r w:rsidRPr="009C544E">
        <w:rPr>
          <w:lang w:val="en-US"/>
        </w:rPr>
        <w:t>product_id</w:t>
      </w:r>
      <w:proofErr w:type="spellEnd"/>
      <w:r w:rsidRPr="009C544E">
        <w:rPr>
          <w:lang w:val="en-US"/>
        </w:rPr>
        <w:t>) &lt;= 3 THEN</w:t>
      </w:r>
    </w:p>
    <w:p w14:paraId="5CBA220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    UPDATE </w:t>
      </w:r>
      <w:proofErr w:type="spellStart"/>
      <w:r w:rsidRPr="009C544E">
        <w:rPr>
          <w:lang w:val="en-US"/>
        </w:rPr>
        <w:t>produtos</w:t>
      </w:r>
      <w:proofErr w:type="spellEnd"/>
    </w:p>
    <w:p w14:paraId="6BB9814C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    SET status = '</w:t>
      </w:r>
      <w:proofErr w:type="spellStart"/>
      <w:r w:rsidRPr="009C544E">
        <w:rPr>
          <w:lang w:val="en-US"/>
        </w:rPr>
        <w:t>desativado</w:t>
      </w:r>
      <w:proofErr w:type="spellEnd"/>
      <w:r w:rsidRPr="009C544E">
        <w:rPr>
          <w:lang w:val="en-US"/>
        </w:rPr>
        <w:t>'</w:t>
      </w:r>
    </w:p>
    <w:p w14:paraId="46A2375F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    WHERE id = </w:t>
      </w:r>
      <w:proofErr w:type="spellStart"/>
      <w:r w:rsidRPr="009C544E">
        <w:rPr>
          <w:lang w:val="en-US"/>
        </w:rPr>
        <w:t>product_</w:t>
      </w:r>
      <w:proofErr w:type="gramStart"/>
      <w:r w:rsidRPr="009C544E">
        <w:rPr>
          <w:lang w:val="en-US"/>
        </w:rPr>
        <w:t>id</w:t>
      </w:r>
      <w:proofErr w:type="spellEnd"/>
      <w:r w:rsidRPr="009C544E">
        <w:rPr>
          <w:lang w:val="en-US"/>
        </w:rPr>
        <w:t>;</w:t>
      </w:r>
      <w:proofErr w:type="gramEnd"/>
    </w:p>
    <w:p w14:paraId="58330D9A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    END </w:t>
      </w:r>
      <w:proofErr w:type="gramStart"/>
      <w:r w:rsidRPr="009C544E">
        <w:rPr>
          <w:lang w:val="en-US"/>
        </w:rPr>
        <w:t>IF;</w:t>
      </w:r>
      <w:proofErr w:type="gramEnd"/>
    </w:p>
    <w:p w14:paraId="399DC1D6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END$$</w:t>
      </w:r>
    </w:p>
    <w:p w14:paraId="7421F000" w14:textId="77777777" w:rsidR="009C544E" w:rsidRPr="009C544E" w:rsidRDefault="009C544E" w:rsidP="009C544E">
      <w:pPr>
        <w:rPr>
          <w:lang w:val="en-US"/>
        </w:rPr>
      </w:pPr>
    </w:p>
    <w:p w14:paraId="55013838" w14:textId="77777777" w:rsidR="009C544E" w:rsidRPr="009C544E" w:rsidRDefault="009C544E" w:rsidP="009C544E">
      <w:pPr>
        <w:rPr>
          <w:lang w:val="en-US"/>
        </w:rPr>
      </w:pPr>
      <w:proofErr w:type="gramStart"/>
      <w:r w:rsidRPr="009C544E">
        <w:rPr>
          <w:lang w:val="en-US"/>
        </w:rPr>
        <w:t>DELIMITER ;</w:t>
      </w:r>
      <w:proofErr w:type="gramEnd"/>
    </w:p>
    <w:p w14:paraId="2AD69EE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 xml:space="preserve">-- </w:t>
      </w:r>
      <w:proofErr w:type="spellStart"/>
      <w:r w:rsidRPr="009C544E">
        <w:rPr>
          <w:lang w:val="en-US"/>
        </w:rPr>
        <w:t>Estrutura</w:t>
      </w:r>
      <w:proofErr w:type="spellEnd"/>
      <w:r w:rsidRPr="009C544E">
        <w:rPr>
          <w:lang w:val="en-US"/>
        </w:rPr>
        <w:t xml:space="preserve"> para view `</w:t>
      </w:r>
      <w:proofErr w:type="spellStart"/>
      <w:r w:rsidRPr="009C544E">
        <w:rPr>
          <w:lang w:val="en-US"/>
        </w:rPr>
        <w:t>pedidos_usuario</w:t>
      </w:r>
      <w:proofErr w:type="spellEnd"/>
      <w:r w:rsidRPr="009C544E">
        <w:rPr>
          <w:lang w:val="en-US"/>
        </w:rPr>
        <w:t>`</w:t>
      </w:r>
    </w:p>
    <w:p w14:paraId="0699CBC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--</w:t>
      </w:r>
    </w:p>
    <w:p w14:paraId="552A2618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TABLE IF EXISTS `</w:t>
      </w:r>
      <w:proofErr w:type="spellStart"/>
      <w:r w:rsidRPr="009C544E">
        <w:rPr>
          <w:lang w:val="en-US"/>
        </w:rPr>
        <w:t>pedidos_usuario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4D043A0A" w14:textId="77777777" w:rsidR="009C544E" w:rsidRPr="009C544E" w:rsidRDefault="009C544E" w:rsidP="009C544E">
      <w:pPr>
        <w:rPr>
          <w:lang w:val="en-US"/>
        </w:rPr>
      </w:pPr>
    </w:p>
    <w:p w14:paraId="36336AE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DROP VIEW IF EXISTS `</w:t>
      </w:r>
      <w:proofErr w:type="spellStart"/>
      <w:r w:rsidRPr="009C544E">
        <w:rPr>
          <w:lang w:val="en-US"/>
        </w:rPr>
        <w:t>pedidos_usuario</w:t>
      </w:r>
      <w:proofErr w:type="spellEnd"/>
      <w:proofErr w:type="gramStart"/>
      <w:r w:rsidRPr="009C544E">
        <w:rPr>
          <w:lang w:val="en-US"/>
        </w:rPr>
        <w:t>`;</w:t>
      </w:r>
      <w:proofErr w:type="gramEnd"/>
    </w:p>
    <w:p w14:paraId="6D97D3A9" w14:textId="77777777" w:rsidR="009C544E" w:rsidRDefault="009C544E" w:rsidP="009C544E">
      <w:r>
        <w:t>CREATE VIEW `</w:t>
      </w:r>
      <w:proofErr w:type="spellStart"/>
      <w:r>
        <w:t>pedidos_usuario</w:t>
      </w:r>
      <w:proofErr w:type="spellEnd"/>
      <w:r>
        <w:t>`  AS SELECT `</w:t>
      </w:r>
      <w:proofErr w:type="spellStart"/>
      <w:r>
        <w:t>p`.`id</w:t>
      </w:r>
      <w:proofErr w:type="spellEnd"/>
      <w:r>
        <w:t>` AS `</w:t>
      </w:r>
      <w:proofErr w:type="spellStart"/>
      <w:r>
        <w:t>pedido_id</w:t>
      </w:r>
      <w:proofErr w:type="spellEnd"/>
      <w:r>
        <w:t>`, `p`.`</w:t>
      </w:r>
      <w:proofErr w:type="spellStart"/>
      <w:r>
        <w:t>data_pedido</w:t>
      </w:r>
      <w:proofErr w:type="spellEnd"/>
      <w:r>
        <w:t>` AS `</w:t>
      </w:r>
      <w:proofErr w:type="spellStart"/>
      <w:r>
        <w:t>data_pedido</w:t>
      </w:r>
      <w:proofErr w:type="spellEnd"/>
      <w:r>
        <w:t>`, `p`.`</w:t>
      </w:r>
      <w:proofErr w:type="spellStart"/>
      <w:r>
        <w:t>id_usuario</w:t>
      </w:r>
      <w:proofErr w:type="spellEnd"/>
      <w:r>
        <w:t>` AS `</w:t>
      </w:r>
      <w:proofErr w:type="spellStart"/>
      <w:r>
        <w:t>id_usuario</w:t>
      </w:r>
      <w:proofErr w:type="spellEnd"/>
      <w:r>
        <w:t>`, `</w:t>
      </w:r>
      <w:proofErr w:type="spellStart"/>
      <w:r>
        <w:t>u`.`nome</w:t>
      </w:r>
      <w:proofErr w:type="spellEnd"/>
      <w:r>
        <w:t>` AS `</w:t>
      </w:r>
      <w:proofErr w:type="spellStart"/>
      <w:r>
        <w:t>usuario_nome</w:t>
      </w:r>
      <w:proofErr w:type="spellEnd"/>
      <w:r>
        <w:t>`, `i`.`</w:t>
      </w:r>
      <w:proofErr w:type="spellStart"/>
      <w:r>
        <w:t>id_produto</w:t>
      </w:r>
      <w:proofErr w:type="spellEnd"/>
      <w:r>
        <w:t>` AS `</w:t>
      </w:r>
      <w:proofErr w:type="spellStart"/>
      <w:r>
        <w:t>id_produto</w:t>
      </w:r>
      <w:proofErr w:type="spellEnd"/>
      <w:r>
        <w:t>`, `</w:t>
      </w:r>
      <w:proofErr w:type="spellStart"/>
      <w:r>
        <w:t>pr</w:t>
      </w:r>
      <w:proofErr w:type="spellEnd"/>
      <w:r>
        <w:t>`.`nome` AS `</w:t>
      </w:r>
      <w:proofErr w:type="spellStart"/>
      <w:r>
        <w:t>produto_nome</w:t>
      </w:r>
      <w:proofErr w:type="spellEnd"/>
      <w:r>
        <w:t>`, `</w:t>
      </w:r>
      <w:proofErr w:type="spellStart"/>
      <w:r>
        <w:t>pr</w:t>
      </w:r>
      <w:proofErr w:type="spellEnd"/>
      <w:r>
        <w:t>`.`valor` AS `</w:t>
      </w:r>
      <w:proofErr w:type="spellStart"/>
      <w:r>
        <w:t>preco_unitario</w:t>
      </w:r>
      <w:proofErr w:type="spellEnd"/>
      <w:r>
        <w:t>`, `</w:t>
      </w:r>
      <w:proofErr w:type="spellStart"/>
      <w:r>
        <w:t>i`.`quantidade</w:t>
      </w:r>
      <w:proofErr w:type="spellEnd"/>
      <w:r>
        <w:t>` AS `quantidade`, (`</w:t>
      </w:r>
      <w:proofErr w:type="spellStart"/>
      <w:r>
        <w:t>pr</w:t>
      </w:r>
      <w:proofErr w:type="spellEnd"/>
      <w:r>
        <w:t>`.`valor` * `</w:t>
      </w:r>
      <w:proofErr w:type="spellStart"/>
      <w:r>
        <w:t>i`.`quantidade</w:t>
      </w:r>
      <w:proofErr w:type="spellEnd"/>
      <w:r>
        <w:t>`) AS `subtotal`, (</w:t>
      </w:r>
      <w:proofErr w:type="spellStart"/>
      <w:r>
        <w:t>select</w:t>
      </w:r>
      <w:proofErr w:type="spellEnd"/>
      <w:r>
        <w:t xml:space="preserve"> sum((`</w:t>
      </w:r>
      <w:proofErr w:type="spellStart"/>
      <w:r>
        <w:t>pr</w:t>
      </w:r>
      <w:proofErr w:type="spellEnd"/>
      <w:r>
        <w:t>`.`valor` * `</w:t>
      </w:r>
      <w:proofErr w:type="spellStart"/>
      <w:r>
        <w:t>i`.`quantidade</w:t>
      </w:r>
      <w:proofErr w:type="spellEnd"/>
      <w:r>
        <w:t xml:space="preserve">`)) </w:t>
      </w:r>
      <w:proofErr w:type="spellStart"/>
      <w:r>
        <w:t>from</w:t>
      </w:r>
      <w:proofErr w:type="spellEnd"/>
      <w:r>
        <w:t xml:space="preserve"> (`</w:t>
      </w:r>
      <w:proofErr w:type="spellStart"/>
      <w:r>
        <w:t>itens_pedido</w:t>
      </w:r>
      <w:proofErr w:type="spellEnd"/>
      <w:r>
        <w:t xml:space="preserve">` `i` </w:t>
      </w:r>
      <w:proofErr w:type="spellStart"/>
      <w:r>
        <w:t>join</w:t>
      </w:r>
      <w:proofErr w:type="spellEnd"/>
      <w:r>
        <w:t xml:space="preserve"> `produtos` `</w:t>
      </w:r>
      <w:proofErr w:type="spellStart"/>
      <w:r>
        <w:t>pr</w:t>
      </w:r>
      <w:proofErr w:type="spellEnd"/>
      <w:r>
        <w:t xml:space="preserve">` </w:t>
      </w:r>
      <w:proofErr w:type="spellStart"/>
      <w:r>
        <w:t>on</w:t>
      </w:r>
      <w:proofErr w:type="spellEnd"/>
      <w:r>
        <w:t>((`i`.`</w:t>
      </w:r>
      <w:proofErr w:type="spellStart"/>
      <w:r>
        <w:t>id_produto</w:t>
      </w:r>
      <w:proofErr w:type="spellEnd"/>
      <w:r>
        <w:t>` = `</w:t>
      </w:r>
      <w:proofErr w:type="spellStart"/>
      <w:r>
        <w:t>pr</w:t>
      </w:r>
      <w:proofErr w:type="spellEnd"/>
      <w:r>
        <w:t xml:space="preserve">`.`id`))) </w:t>
      </w:r>
      <w:proofErr w:type="spellStart"/>
      <w:r>
        <w:t>where</w:t>
      </w:r>
      <w:proofErr w:type="spellEnd"/>
      <w:r>
        <w:t xml:space="preserve"> (`i`.`</w:t>
      </w:r>
      <w:proofErr w:type="spellStart"/>
      <w:r>
        <w:t>id_pedido</w:t>
      </w:r>
      <w:proofErr w:type="spellEnd"/>
      <w:r>
        <w:t>` = `</w:t>
      </w:r>
      <w:proofErr w:type="spellStart"/>
      <w:r>
        <w:t>p`.`id</w:t>
      </w:r>
      <w:proofErr w:type="spellEnd"/>
      <w:r>
        <w:t>`)) AS `</w:t>
      </w:r>
      <w:proofErr w:type="spellStart"/>
      <w:r>
        <w:t>valor_produtos</w:t>
      </w:r>
      <w:proofErr w:type="spellEnd"/>
      <w:r>
        <w:t>`, (</w:t>
      </w:r>
      <w:proofErr w:type="spellStart"/>
      <w:r>
        <w:t>select</w:t>
      </w:r>
      <w:proofErr w:type="spellEnd"/>
      <w:r>
        <w:t xml:space="preserve"> sum((`</w:t>
      </w:r>
      <w:proofErr w:type="spellStart"/>
      <w:r>
        <w:t>pr</w:t>
      </w:r>
      <w:proofErr w:type="spellEnd"/>
      <w:r>
        <w:t>`.`valor` * `</w:t>
      </w:r>
      <w:proofErr w:type="spellStart"/>
      <w:r>
        <w:t>i`.`quantidade</w:t>
      </w:r>
      <w:proofErr w:type="spellEnd"/>
      <w:r>
        <w:t xml:space="preserve">`)) </w:t>
      </w:r>
      <w:proofErr w:type="spellStart"/>
      <w:r>
        <w:t>from</w:t>
      </w:r>
      <w:proofErr w:type="spellEnd"/>
      <w:r>
        <w:t xml:space="preserve"> (`</w:t>
      </w:r>
      <w:proofErr w:type="spellStart"/>
      <w:r>
        <w:t>itens_pedido</w:t>
      </w:r>
      <w:proofErr w:type="spellEnd"/>
      <w:r>
        <w:t xml:space="preserve">` `i` </w:t>
      </w:r>
      <w:proofErr w:type="spellStart"/>
      <w:r>
        <w:t>join</w:t>
      </w:r>
      <w:proofErr w:type="spellEnd"/>
      <w:r>
        <w:t xml:space="preserve"> `produtos` `</w:t>
      </w:r>
      <w:proofErr w:type="spellStart"/>
      <w:r>
        <w:t>pr</w:t>
      </w:r>
      <w:proofErr w:type="spellEnd"/>
      <w:r>
        <w:t xml:space="preserve">` </w:t>
      </w:r>
      <w:proofErr w:type="spellStart"/>
      <w:r>
        <w:t>on</w:t>
      </w:r>
      <w:proofErr w:type="spellEnd"/>
      <w:r>
        <w:t>((`i`.`</w:t>
      </w:r>
      <w:proofErr w:type="spellStart"/>
      <w:r>
        <w:t>id_produto</w:t>
      </w:r>
      <w:proofErr w:type="spellEnd"/>
      <w:r>
        <w:t>` = `</w:t>
      </w:r>
      <w:proofErr w:type="spellStart"/>
      <w:r>
        <w:t>pr</w:t>
      </w:r>
      <w:proofErr w:type="spellEnd"/>
      <w:r>
        <w:t xml:space="preserve">`.`id`))) </w:t>
      </w:r>
      <w:proofErr w:type="spellStart"/>
      <w:r>
        <w:t>where</w:t>
      </w:r>
      <w:proofErr w:type="spellEnd"/>
      <w:r>
        <w:t xml:space="preserve"> (`i`.`</w:t>
      </w:r>
      <w:proofErr w:type="spellStart"/>
      <w:r>
        <w:t>id_pedido</w:t>
      </w:r>
      <w:proofErr w:type="spellEnd"/>
      <w:r>
        <w:t>` = `</w:t>
      </w:r>
      <w:proofErr w:type="spellStart"/>
      <w:r>
        <w:t>p`.`id</w:t>
      </w:r>
      <w:proofErr w:type="spellEnd"/>
      <w:r>
        <w:t>`)) AS `</w:t>
      </w:r>
      <w:proofErr w:type="spellStart"/>
      <w:r>
        <w:t>valor_total</w:t>
      </w:r>
      <w:proofErr w:type="spellEnd"/>
      <w:r>
        <w:t xml:space="preserve">` FROM (((`pedidos` `p`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itens_pedido</w:t>
      </w:r>
      <w:proofErr w:type="spellEnd"/>
      <w:r>
        <w:t xml:space="preserve">` `i` </w:t>
      </w:r>
      <w:proofErr w:type="spellStart"/>
      <w:r>
        <w:t>on</w:t>
      </w:r>
      <w:proofErr w:type="spellEnd"/>
      <w:r>
        <w:t>((`</w:t>
      </w:r>
      <w:proofErr w:type="spellStart"/>
      <w:r>
        <w:t>p`.`id</w:t>
      </w:r>
      <w:proofErr w:type="spellEnd"/>
      <w:r>
        <w:t>` = `i`.`</w:t>
      </w:r>
      <w:proofErr w:type="spellStart"/>
      <w:r>
        <w:t>id_pedido</w:t>
      </w:r>
      <w:proofErr w:type="spellEnd"/>
      <w:r>
        <w:t xml:space="preserve">`))) </w:t>
      </w:r>
      <w:proofErr w:type="spellStart"/>
      <w:r>
        <w:t>join</w:t>
      </w:r>
      <w:proofErr w:type="spellEnd"/>
      <w:r>
        <w:t xml:space="preserve"> `produtos` `</w:t>
      </w:r>
      <w:proofErr w:type="spellStart"/>
      <w:r>
        <w:t>pr</w:t>
      </w:r>
      <w:proofErr w:type="spellEnd"/>
      <w:r>
        <w:t xml:space="preserve">` </w:t>
      </w:r>
      <w:proofErr w:type="spellStart"/>
      <w:r>
        <w:t>on</w:t>
      </w:r>
      <w:proofErr w:type="spellEnd"/>
      <w:r>
        <w:t>((`i`.`</w:t>
      </w:r>
      <w:proofErr w:type="spellStart"/>
      <w:r>
        <w:t>id_produto</w:t>
      </w:r>
      <w:proofErr w:type="spellEnd"/>
      <w:r>
        <w:t>` = `</w:t>
      </w:r>
      <w:proofErr w:type="spellStart"/>
      <w:r>
        <w:t>pr</w:t>
      </w:r>
      <w:proofErr w:type="spellEnd"/>
      <w:r>
        <w:t xml:space="preserve">`.`id`))) </w:t>
      </w:r>
      <w:proofErr w:type="spellStart"/>
      <w:r>
        <w:t>join</w:t>
      </w:r>
      <w:proofErr w:type="spellEnd"/>
      <w:r>
        <w:t xml:space="preserve"> `</w:t>
      </w:r>
      <w:proofErr w:type="spellStart"/>
      <w:r>
        <w:t>usuario</w:t>
      </w:r>
      <w:proofErr w:type="spellEnd"/>
      <w:r>
        <w:t xml:space="preserve">` `u` </w:t>
      </w:r>
      <w:proofErr w:type="spellStart"/>
      <w:r>
        <w:t>on</w:t>
      </w:r>
      <w:proofErr w:type="spellEnd"/>
      <w:r>
        <w:t>((`p`.`</w:t>
      </w:r>
      <w:proofErr w:type="spellStart"/>
      <w:r>
        <w:t>id_usuario</w:t>
      </w:r>
      <w:proofErr w:type="spellEnd"/>
      <w:r>
        <w:t>` = `</w:t>
      </w:r>
      <w:proofErr w:type="spellStart"/>
      <w:r>
        <w:t>u`.`id</w:t>
      </w:r>
      <w:proofErr w:type="spellEnd"/>
      <w:r>
        <w:t>`))) ;</w:t>
      </w:r>
    </w:p>
    <w:p w14:paraId="749FF4C0" w14:textId="77777777" w:rsidR="009C544E" w:rsidRPr="009C544E" w:rsidRDefault="009C544E" w:rsidP="009C544E">
      <w:pPr>
        <w:rPr>
          <w:lang w:val="en-US"/>
        </w:rPr>
      </w:pPr>
      <w:r w:rsidRPr="009C544E">
        <w:rPr>
          <w:lang w:val="en-US"/>
        </w:rPr>
        <w:t>;</w:t>
      </w:r>
    </w:p>
    <w:p w14:paraId="61A83A89" w14:textId="77777777" w:rsidR="008B4117" w:rsidRPr="008B4117" w:rsidRDefault="008B4117" w:rsidP="008B4117">
      <w:pPr>
        <w:rPr>
          <w:lang w:val="en-US"/>
        </w:rPr>
      </w:pPr>
      <w:r w:rsidRPr="008B4117">
        <w:rPr>
          <w:lang w:val="en-US"/>
        </w:rPr>
        <w:t>DROP VIEW IF EXISTS `</w:t>
      </w:r>
      <w:proofErr w:type="spellStart"/>
      <w:r w:rsidRPr="008B4117">
        <w:rPr>
          <w:lang w:val="en-US"/>
        </w:rPr>
        <w:t>pedidos_usuario</w:t>
      </w:r>
      <w:proofErr w:type="spellEnd"/>
      <w:proofErr w:type="gramStart"/>
      <w:r w:rsidRPr="008B4117">
        <w:rPr>
          <w:lang w:val="en-US"/>
        </w:rPr>
        <w:t>`;</w:t>
      </w:r>
      <w:proofErr w:type="gramEnd"/>
    </w:p>
    <w:p w14:paraId="0DDA7B41" w14:textId="77777777" w:rsidR="008B4117" w:rsidRPr="008B4117" w:rsidRDefault="008B4117" w:rsidP="008B4117">
      <w:r w:rsidRPr="008B4117">
        <w:t>CREATE VIEW `</w:t>
      </w:r>
      <w:proofErr w:type="spellStart"/>
      <w:r w:rsidRPr="008B4117">
        <w:t>pedidos_usuario</w:t>
      </w:r>
      <w:proofErr w:type="spellEnd"/>
      <w:r w:rsidRPr="008B4117">
        <w:t>` AS</w:t>
      </w:r>
    </w:p>
    <w:p w14:paraId="11B72C28" w14:textId="77777777" w:rsidR="008B4117" w:rsidRPr="008B4117" w:rsidRDefault="008B4117" w:rsidP="008B4117">
      <w:r w:rsidRPr="008B4117">
        <w:t xml:space="preserve">SELECT </w:t>
      </w:r>
    </w:p>
    <w:p w14:paraId="3B25AF35" w14:textId="77777777" w:rsidR="008B4117" w:rsidRPr="008B4117" w:rsidRDefault="008B4117" w:rsidP="008B4117">
      <w:r w:rsidRPr="008B4117">
        <w:t xml:space="preserve">    p.id AS </w:t>
      </w:r>
      <w:proofErr w:type="spellStart"/>
      <w:r w:rsidRPr="008B4117">
        <w:t>pedido_id</w:t>
      </w:r>
      <w:proofErr w:type="spellEnd"/>
      <w:r w:rsidRPr="008B4117">
        <w:t>,</w:t>
      </w:r>
    </w:p>
    <w:p w14:paraId="2FBF5255" w14:textId="77777777" w:rsidR="008B4117" w:rsidRPr="008B4117" w:rsidRDefault="008B4117" w:rsidP="008B4117">
      <w:r w:rsidRPr="008B4117">
        <w:lastRenderedPageBreak/>
        <w:t xml:space="preserve">    </w:t>
      </w:r>
      <w:proofErr w:type="spellStart"/>
      <w:r w:rsidRPr="008B4117">
        <w:t>p.data_pedido</w:t>
      </w:r>
      <w:proofErr w:type="spellEnd"/>
      <w:r w:rsidRPr="008B4117">
        <w:t xml:space="preserve"> </w:t>
      </w:r>
      <w:proofErr w:type="gramStart"/>
      <w:r w:rsidRPr="008B4117">
        <w:t xml:space="preserve">AS </w:t>
      </w:r>
      <w:proofErr w:type="spellStart"/>
      <w:r w:rsidRPr="008B4117">
        <w:t>data</w:t>
      </w:r>
      <w:proofErr w:type="gramEnd"/>
      <w:r w:rsidRPr="008B4117">
        <w:t>_pedido</w:t>
      </w:r>
      <w:proofErr w:type="spellEnd"/>
      <w:r w:rsidRPr="008B4117">
        <w:t>,</w:t>
      </w:r>
    </w:p>
    <w:p w14:paraId="59C644B2" w14:textId="77777777" w:rsidR="008B4117" w:rsidRPr="008B4117" w:rsidRDefault="008B4117" w:rsidP="008B4117">
      <w:pPr>
        <w:rPr>
          <w:lang w:val="en-US"/>
        </w:rPr>
      </w:pPr>
      <w:r w:rsidRPr="008B4117">
        <w:t xml:space="preserve">    </w:t>
      </w:r>
      <w:proofErr w:type="spellStart"/>
      <w:r w:rsidRPr="008B4117">
        <w:rPr>
          <w:lang w:val="en-US"/>
        </w:rPr>
        <w:t>p.id_usuario</w:t>
      </w:r>
      <w:proofErr w:type="spellEnd"/>
      <w:r w:rsidRPr="008B4117">
        <w:rPr>
          <w:lang w:val="en-US"/>
        </w:rPr>
        <w:t xml:space="preserve"> AS </w:t>
      </w:r>
      <w:proofErr w:type="spellStart"/>
      <w:r w:rsidRPr="008B4117">
        <w:rPr>
          <w:lang w:val="en-US"/>
        </w:rPr>
        <w:t>id_usuario</w:t>
      </w:r>
      <w:proofErr w:type="spellEnd"/>
      <w:r w:rsidRPr="008B4117">
        <w:rPr>
          <w:lang w:val="en-US"/>
        </w:rPr>
        <w:t>,</w:t>
      </w:r>
    </w:p>
    <w:p w14:paraId="264634E3" w14:textId="77777777" w:rsidR="008B4117" w:rsidRPr="008B4117" w:rsidRDefault="008B4117" w:rsidP="008B4117">
      <w:r w:rsidRPr="008B4117">
        <w:rPr>
          <w:lang w:val="en-US"/>
        </w:rPr>
        <w:t xml:space="preserve">    </w:t>
      </w:r>
      <w:proofErr w:type="spellStart"/>
      <w:proofErr w:type="gramStart"/>
      <w:r w:rsidRPr="008B4117">
        <w:t>u.nome</w:t>
      </w:r>
      <w:proofErr w:type="spellEnd"/>
      <w:proofErr w:type="gramEnd"/>
      <w:r w:rsidRPr="008B4117">
        <w:t xml:space="preserve"> AS </w:t>
      </w:r>
      <w:proofErr w:type="spellStart"/>
      <w:r w:rsidRPr="008B4117">
        <w:t>usuario_nome</w:t>
      </w:r>
      <w:proofErr w:type="spellEnd"/>
      <w:r w:rsidRPr="008B4117">
        <w:t>,</w:t>
      </w:r>
    </w:p>
    <w:p w14:paraId="6E67A23B" w14:textId="77777777" w:rsidR="008B4117" w:rsidRPr="008B4117" w:rsidRDefault="008B4117" w:rsidP="008B4117">
      <w:r w:rsidRPr="008B4117">
        <w:t xml:space="preserve">    </w:t>
      </w:r>
      <w:proofErr w:type="spellStart"/>
      <w:r w:rsidRPr="008B4117">
        <w:t>i.id_produto</w:t>
      </w:r>
      <w:proofErr w:type="spellEnd"/>
      <w:r w:rsidRPr="008B4117">
        <w:t xml:space="preserve"> AS </w:t>
      </w:r>
      <w:proofErr w:type="spellStart"/>
      <w:r w:rsidRPr="008B4117">
        <w:t>id_produto</w:t>
      </w:r>
      <w:proofErr w:type="spellEnd"/>
      <w:r w:rsidRPr="008B4117">
        <w:t>,</w:t>
      </w:r>
    </w:p>
    <w:p w14:paraId="18C7B35D" w14:textId="77777777" w:rsidR="008B4117" w:rsidRPr="008B4117" w:rsidRDefault="008B4117" w:rsidP="008B4117">
      <w:r w:rsidRPr="008B4117">
        <w:t xml:space="preserve">    </w:t>
      </w:r>
      <w:proofErr w:type="spellStart"/>
      <w:proofErr w:type="gramStart"/>
      <w:r w:rsidRPr="008B4117">
        <w:t>pr.nome</w:t>
      </w:r>
      <w:proofErr w:type="spellEnd"/>
      <w:proofErr w:type="gramEnd"/>
      <w:r w:rsidRPr="008B4117">
        <w:t xml:space="preserve"> AS </w:t>
      </w:r>
      <w:proofErr w:type="spellStart"/>
      <w:r w:rsidRPr="008B4117">
        <w:t>produto_nome</w:t>
      </w:r>
      <w:proofErr w:type="spellEnd"/>
      <w:r w:rsidRPr="008B4117">
        <w:t>,</w:t>
      </w:r>
    </w:p>
    <w:p w14:paraId="4038A910" w14:textId="77777777" w:rsidR="008B4117" w:rsidRPr="008B4117" w:rsidRDefault="008B4117" w:rsidP="008B4117">
      <w:r w:rsidRPr="008B4117">
        <w:t xml:space="preserve">    </w:t>
      </w:r>
      <w:proofErr w:type="spellStart"/>
      <w:proofErr w:type="gramStart"/>
      <w:r w:rsidRPr="008B4117">
        <w:t>pr.valor</w:t>
      </w:r>
      <w:proofErr w:type="spellEnd"/>
      <w:proofErr w:type="gramEnd"/>
      <w:r w:rsidRPr="008B4117">
        <w:t xml:space="preserve"> AS </w:t>
      </w:r>
      <w:proofErr w:type="spellStart"/>
      <w:r w:rsidRPr="008B4117">
        <w:t>preco_unitario</w:t>
      </w:r>
      <w:proofErr w:type="spellEnd"/>
      <w:r w:rsidRPr="008B4117">
        <w:t>,</w:t>
      </w:r>
    </w:p>
    <w:p w14:paraId="58BAA014" w14:textId="77777777" w:rsidR="008B4117" w:rsidRPr="008B4117" w:rsidRDefault="008B4117" w:rsidP="008B4117">
      <w:r w:rsidRPr="008B4117">
        <w:t xml:space="preserve">    </w:t>
      </w:r>
      <w:proofErr w:type="spellStart"/>
      <w:r w:rsidRPr="008B4117">
        <w:t>i.quantidade</w:t>
      </w:r>
      <w:proofErr w:type="spellEnd"/>
      <w:r w:rsidRPr="008B4117">
        <w:t xml:space="preserve"> </w:t>
      </w:r>
      <w:proofErr w:type="gramStart"/>
      <w:r w:rsidRPr="008B4117">
        <w:t>AS quantidade</w:t>
      </w:r>
      <w:proofErr w:type="gramEnd"/>
      <w:r w:rsidRPr="008B4117">
        <w:t>,</w:t>
      </w:r>
    </w:p>
    <w:p w14:paraId="0A9C143B" w14:textId="77777777" w:rsidR="008B4117" w:rsidRPr="008B4117" w:rsidRDefault="008B4117" w:rsidP="008B4117">
      <w:r w:rsidRPr="008B4117">
        <w:t xml:space="preserve">    (</w:t>
      </w:r>
      <w:proofErr w:type="spellStart"/>
      <w:proofErr w:type="gramStart"/>
      <w:r w:rsidRPr="008B4117">
        <w:t>pr.valor</w:t>
      </w:r>
      <w:proofErr w:type="spellEnd"/>
      <w:proofErr w:type="gramEnd"/>
      <w:r w:rsidRPr="008B4117">
        <w:t xml:space="preserve"> * </w:t>
      </w:r>
      <w:proofErr w:type="spellStart"/>
      <w:r w:rsidRPr="008B4117">
        <w:t>i.quantidade</w:t>
      </w:r>
      <w:proofErr w:type="spellEnd"/>
      <w:r w:rsidRPr="008B4117">
        <w:t>) AS subtotal,</w:t>
      </w:r>
    </w:p>
    <w:p w14:paraId="20C0E3AB" w14:textId="77777777" w:rsidR="008B4117" w:rsidRPr="008B4117" w:rsidRDefault="008B4117" w:rsidP="008B4117">
      <w:r w:rsidRPr="008B4117">
        <w:t xml:space="preserve">    (SELECT </w:t>
      </w:r>
      <w:proofErr w:type="gramStart"/>
      <w:r w:rsidRPr="008B4117">
        <w:t>SUM(</w:t>
      </w:r>
      <w:proofErr w:type="spellStart"/>
      <w:proofErr w:type="gramEnd"/>
      <w:r w:rsidRPr="008B4117">
        <w:t>pr.valor</w:t>
      </w:r>
      <w:proofErr w:type="spellEnd"/>
      <w:r w:rsidRPr="008B4117">
        <w:t xml:space="preserve"> * </w:t>
      </w:r>
      <w:proofErr w:type="spellStart"/>
      <w:r w:rsidRPr="008B4117">
        <w:t>i.quantidade</w:t>
      </w:r>
      <w:proofErr w:type="spellEnd"/>
      <w:r w:rsidRPr="008B4117">
        <w:t xml:space="preserve">) </w:t>
      </w:r>
    </w:p>
    <w:p w14:paraId="22EACE7F" w14:textId="77777777" w:rsidR="008B4117" w:rsidRPr="008B4117" w:rsidRDefault="008B4117" w:rsidP="008B4117">
      <w:r w:rsidRPr="008B4117">
        <w:t xml:space="preserve">     FROM </w:t>
      </w:r>
      <w:proofErr w:type="spellStart"/>
      <w:r w:rsidRPr="008B4117">
        <w:t>itens_pedido</w:t>
      </w:r>
      <w:proofErr w:type="spellEnd"/>
      <w:r w:rsidRPr="008B4117">
        <w:t xml:space="preserve"> i </w:t>
      </w:r>
    </w:p>
    <w:p w14:paraId="25009A88" w14:textId="77777777" w:rsidR="008B4117" w:rsidRPr="008B4117" w:rsidRDefault="008B4117" w:rsidP="008B4117">
      <w:r w:rsidRPr="008B4117">
        <w:t xml:space="preserve">     JOIN produtos </w:t>
      </w:r>
      <w:proofErr w:type="spellStart"/>
      <w:r w:rsidRPr="008B4117">
        <w:t>pr</w:t>
      </w:r>
      <w:proofErr w:type="spellEnd"/>
      <w:r w:rsidRPr="008B4117">
        <w:t xml:space="preserve"> ON </w:t>
      </w:r>
      <w:proofErr w:type="spellStart"/>
      <w:r w:rsidRPr="008B4117">
        <w:t>i.id_produto</w:t>
      </w:r>
      <w:proofErr w:type="spellEnd"/>
      <w:r w:rsidRPr="008B4117">
        <w:t xml:space="preserve"> = pr.id </w:t>
      </w:r>
    </w:p>
    <w:p w14:paraId="23351652" w14:textId="77777777" w:rsidR="008B4117" w:rsidRPr="008B4117" w:rsidRDefault="008B4117" w:rsidP="008B4117">
      <w:r w:rsidRPr="008B4117">
        <w:t xml:space="preserve">     WHERE </w:t>
      </w:r>
      <w:proofErr w:type="spellStart"/>
      <w:r w:rsidRPr="008B4117">
        <w:t>i.id_pedido</w:t>
      </w:r>
      <w:proofErr w:type="spellEnd"/>
      <w:r w:rsidRPr="008B4117">
        <w:t xml:space="preserve"> = p.id) AS </w:t>
      </w:r>
      <w:proofErr w:type="spellStart"/>
      <w:r w:rsidRPr="008B4117">
        <w:t>valor_produtos</w:t>
      </w:r>
      <w:proofErr w:type="spellEnd"/>
      <w:r w:rsidRPr="008B4117">
        <w:t>,</w:t>
      </w:r>
    </w:p>
    <w:p w14:paraId="46A60322" w14:textId="77777777" w:rsidR="008B4117" w:rsidRPr="008B4117" w:rsidRDefault="008B4117" w:rsidP="008B4117">
      <w:r w:rsidRPr="008B4117">
        <w:t xml:space="preserve">    (SELECT </w:t>
      </w:r>
      <w:proofErr w:type="gramStart"/>
      <w:r w:rsidRPr="008B4117">
        <w:t>SUM(</w:t>
      </w:r>
      <w:proofErr w:type="spellStart"/>
      <w:proofErr w:type="gramEnd"/>
      <w:r w:rsidRPr="008B4117">
        <w:t>pr.valor</w:t>
      </w:r>
      <w:proofErr w:type="spellEnd"/>
      <w:r w:rsidRPr="008B4117">
        <w:t xml:space="preserve"> * </w:t>
      </w:r>
      <w:proofErr w:type="spellStart"/>
      <w:r w:rsidRPr="008B4117">
        <w:t>i.quantidade</w:t>
      </w:r>
      <w:proofErr w:type="spellEnd"/>
      <w:r w:rsidRPr="008B4117">
        <w:t xml:space="preserve">) </w:t>
      </w:r>
    </w:p>
    <w:p w14:paraId="69D303CB" w14:textId="77777777" w:rsidR="008B4117" w:rsidRPr="008B4117" w:rsidRDefault="008B4117" w:rsidP="008B4117">
      <w:r w:rsidRPr="008B4117">
        <w:t xml:space="preserve">     FROM </w:t>
      </w:r>
      <w:proofErr w:type="spellStart"/>
      <w:r w:rsidRPr="008B4117">
        <w:t>itens_pedido</w:t>
      </w:r>
      <w:proofErr w:type="spellEnd"/>
      <w:r w:rsidRPr="008B4117">
        <w:t xml:space="preserve"> i </w:t>
      </w:r>
    </w:p>
    <w:p w14:paraId="5F4577C8" w14:textId="77777777" w:rsidR="008B4117" w:rsidRPr="008B4117" w:rsidRDefault="008B4117" w:rsidP="008B4117">
      <w:r w:rsidRPr="008B4117">
        <w:t xml:space="preserve">     JOIN produtos </w:t>
      </w:r>
      <w:proofErr w:type="spellStart"/>
      <w:r w:rsidRPr="008B4117">
        <w:t>pr</w:t>
      </w:r>
      <w:proofErr w:type="spellEnd"/>
      <w:r w:rsidRPr="008B4117">
        <w:t xml:space="preserve"> ON </w:t>
      </w:r>
      <w:proofErr w:type="spellStart"/>
      <w:r w:rsidRPr="008B4117">
        <w:t>i.id_produto</w:t>
      </w:r>
      <w:proofErr w:type="spellEnd"/>
      <w:r w:rsidRPr="008B4117">
        <w:t xml:space="preserve"> = pr.id </w:t>
      </w:r>
    </w:p>
    <w:p w14:paraId="07112939" w14:textId="77777777" w:rsidR="008B4117" w:rsidRPr="008B4117" w:rsidRDefault="008B4117" w:rsidP="008B4117">
      <w:r w:rsidRPr="008B4117">
        <w:t xml:space="preserve">     WHERE </w:t>
      </w:r>
      <w:proofErr w:type="spellStart"/>
      <w:r w:rsidRPr="008B4117">
        <w:t>i.id_pedido</w:t>
      </w:r>
      <w:proofErr w:type="spellEnd"/>
      <w:r w:rsidRPr="008B4117">
        <w:t xml:space="preserve"> = p.id) AS </w:t>
      </w:r>
      <w:proofErr w:type="spellStart"/>
      <w:r w:rsidRPr="008B4117">
        <w:t>valor_total</w:t>
      </w:r>
      <w:proofErr w:type="spellEnd"/>
    </w:p>
    <w:p w14:paraId="386722F5" w14:textId="77777777" w:rsidR="008B4117" w:rsidRPr="008B4117" w:rsidRDefault="008B4117" w:rsidP="008B4117">
      <w:r w:rsidRPr="008B4117">
        <w:t xml:space="preserve">FROM </w:t>
      </w:r>
    </w:p>
    <w:p w14:paraId="67B4F422" w14:textId="77777777" w:rsidR="008B4117" w:rsidRPr="008B4117" w:rsidRDefault="008B4117" w:rsidP="008B4117">
      <w:r w:rsidRPr="008B4117">
        <w:t xml:space="preserve">    pedidos p</w:t>
      </w:r>
    </w:p>
    <w:p w14:paraId="2406A21B" w14:textId="77777777" w:rsidR="008B4117" w:rsidRPr="008B4117" w:rsidRDefault="008B4117" w:rsidP="008B4117">
      <w:pPr>
        <w:rPr>
          <w:lang w:val="en-US"/>
        </w:rPr>
      </w:pPr>
      <w:r w:rsidRPr="008B4117">
        <w:rPr>
          <w:lang w:val="en-US"/>
        </w:rPr>
        <w:t xml:space="preserve">JOIN </w:t>
      </w:r>
    </w:p>
    <w:p w14:paraId="2D85B2E9" w14:textId="77777777" w:rsidR="008B4117" w:rsidRPr="008B4117" w:rsidRDefault="008B4117" w:rsidP="008B4117">
      <w:pPr>
        <w:rPr>
          <w:lang w:val="en-US"/>
        </w:rPr>
      </w:pPr>
      <w:r w:rsidRPr="008B4117">
        <w:rPr>
          <w:lang w:val="en-US"/>
        </w:rPr>
        <w:t xml:space="preserve">    </w:t>
      </w:r>
      <w:proofErr w:type="spellStart"/>
      <w:r w:rsidRPr="008B4117">
        <w:rPr>
          <w:lang w:val="en-US"/>
        </w:rPr>
        <w:t>itens_pedido</w:t>
      </w:r>
      <w:proofErr w:type="spellEnd"/>
      <w:r w:rsidRPr="008B4117">
        <w:rPr>
          <w:lang w:val="en-US"/>
        </w:rPr>
        <w:t xml:space="preserve"> </w:t>
      </w:r>
      <w:proofErr w:type="spellStart"/>
      <w:r w:rsidRPr="008B4117">
        <w:rPr>
          <w:lang w:val="en-US"/>
        </w:rPr>
        <w:t>i</w:t>
      </w:r>
      <w:proofErr w:type="spellEnd"/>
      <w:r w:rsidRPr="008B4117">
        <w:rPr>
          <w:lang w:val="en-US"/>
        </w:rPr>
        <w:t xml:space="preserve"> ON p.id = </w:t>
      </w:r>
      <w:proofErr w:type="spellStart"/>
      <w:r w:rsidRPr="008B4117">
        <w:rPr>
          <w:lang w:val="en-US"/>
        </w:rPr>
        <w:t>i.id_pedido</w:t>
      </w:r>
      <w:proofErr w:type="spellEnd"/>
    </w:p>
    <w:p w14:paraId="7D2D6AF5" w14:textId="77777777" w:rsidR="008B4117" w:rsidRPr="008B4117" w:rsidRDefault="008B4117" w:rsidP="008B4117">
      <w:pPr>
        <w:rPr>
          <w:lang w:val="en-US"/>
        </w:rPr>
      </w:pPr>
      <w:r w:rsidRPr="008B4117">
        <w:rPr>
          <w:lang w:val="en-US"/>
        </w:rPr>
        <w:t xml:space="preserve">JOIN </w:t>
      </w:r>
    </w:p>
    <w:p w14:paraId="526D42CC" w14:textId="77777777" w:rsidR="008B4117" w:rsidRPr="008B4117" w:rsidRDefault="008B4117" w:rsidP="008B4117">
      <w:r w:rsidRPr="008B4117">
        <w:rPr>
          <w:lang w:val="en-US"/>
        </w:rPr>
        <w:t xml:space="preserve">    </w:t>
      </w:r>
      <w:r w:rsidRPr="008B4117">
        <w:t xml:space="preserve">produtos </w:t>
      </w:r>
      <w:proofErr w:type="spellStart"/>
      <w:r w:rsidRPr="008B4117">
        <w:t>pr</w:t>
      </w:r>
      <w:proofErr w:type="spellEnd"/>
      <w:r w:rsidRPr="008B4117">
        <w:t xml:space="preserve"> ON </w:t>
      </w:r>
      <w:proofErr w:type="spellStart"/>
      <w:r w:rsidRPr="008B4117">
        <w:t>i.id_produto</w:t>
      </w:r>
      <w:proofErr w:type="spellEnd"/>
      <w:r w:rsidRPr="008B4117">
        <w:t xml:space="preserve"> = pr.id</w:t>
      </w:r>
    </w:p>
    <w:p w14:paraId="44A86772" w14:textId="77777777" w:rsidR="008B4117" w:rsidRPr="008B4117" w:rsidRDefault="008B4117" w:rsidP="008B4117">
      <w:pPr>
        <w:rPr>
          <w:lang w:val="en-US"/>
        </w:rPr>
      </w:pPr>
      <w:r w:rsidRPr="008B4117">
        <w:rPr>
          <w:lang w:val="en-US"/>
        </w:rPr>
        <w:t xml:space="preserve">JOIN </w:t>
      </w:r>
    </w:p>
    <w:p w14:paraId="5DAA228A" w14:textId="0B956A5E" w:rsidR="00CE5425" w:rsidRDefault="008B4117" w:rsidP="008B4117">
      <w:pPr>
        <w:rPr>
          <w:lang w:val="en-US"/>
        </w:rPr>
      </w:pPr>
      <w:r w:rsidRPr="008B4117">
        <w:rPr>
          <w:lang w:val="en-US"/>
        </w:rPr>
        <w:t xml:space="preserve">    </w:t>
      </w:r>
      <w:proofErr w:type="spellStart"/>
      <w:r w:rsidRPr="008B4117">
        <w:rPr>
          <w:lang w:val="en-US"/>
        </w:rPr>
        <w:t>usuario</w:t>
      </w:r>
      <w:proofErr w:type="spellEnd"/>
      <w:r w:rsidRPr="008B4117">
        <w:rPr>
          <w:lang w:val="en-US"/>
        </w:rPr>
        <w:t xml:space="preserve"> u ON </w:t>
      </w:r>
      <w:proofErr w:type="spellStart"/>
      <w:r w:rsidRPr="008B4117">
        <w:rPr>
          <w:lang w:val="en-US"/>
        </w:rPr>
        <w:t>p.id_usuario</w:t>
      </w:r>
      <w:proofErr w:type="spellEnd"/>
      <w:r w:rsidRPr="008B4117">
        <w:rPr>
          <w:lang w:val="en-US"/>
        </w:rPr>
        <w:t xml:space="preserve"> = u.</w:t>
      </w:r>
      <w:proofErr w:type="gramStart"/>
      <w:r w:rsidRPr="008B4117">
        <w:rPr>
          <w:lang w:val="en-US"/>
        </w:rPr>
        <w:t>id;</w:t>
      </w:r>
      <w:proofErr w:type="gramEnd"/>
    </w:p>
    <w:p w14:paraId="5441B223" w14:textId="77777777" w:rsidR="00476BF7" w:rsidRDefault="00476BF7" w:rsidP="008B4117">
      <w:pPr>
        <w:rPr>
          <w:lang w:val="en-US"/>
        </w:rPr>
      </w:pPr>
    </w:p>
    <w:p w14:paraId="5ED5DB77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>DROP VIEW IF EXISTS `</w:t>
      </w:r>
      <w:proofErr w:type="spellStart"/>
      <w:r w:rsidRPr="00476BF7">
        <w:rPr>
          <w:lang w:val="en-US"/>
        </w:rPr>
        <w:t>resumo_pedidos</w:t>
      </w:r>
      <w:proofErr w:type="spellEnd"/>
      <w:proofErr w:type="gramStart"/>
      <w:r w:rsidRPr="00476BF7">
        <w:rPr>
          <w:lang w:val="en-US"/>
        </w:rPr>
        <w:t>`;</w:t>
      </w:r>
      <w:proofErr w:type="gramEnd"/>
    </w:p>
    <w:p w14:paraId="4D515FA3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>CREATE VIEW `</w:t>
      </w:r>
      <w:proofErr w:type="spellStart"/>
      <w:r w:rsidRPr="00476BF7">
        <w:rPr>
          <w:lang w:val="en-US"/>
        </w:rPr>
        <w:t>resumo_pedidos</w:t>
      </w:r>
      <w:proofErr w:type="spellEnd"/>
      <w:r w:rsidRPr="00476BF7">
        <w:rPr>
          <w:lang w:val="en-US"/>
        </w:rPr>
        <w:t>` AS</w:t>
      </w:r>
    </w:p>
    <w:p w14:paraId="45CED046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>SELECT * FROM (</w:t>
      </w:r>
    </w:p>
    <w:p w14:paraId="2A18E207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SELECT </w:t>
      </w:r>
    </w:p>
    <w:p w14:paraId="17A3DCCB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    p.id AS </w:t>
      </w:r>
      <w:proofErr w:type="spellStart"/>
      <w:r w:rsidRPr="00476BF7">
        <w:rPr>
          <w:lang w:val="en-US"/>
        </w:rPr>
        <w:t>pedido_id</w:t>
      </w:r>
      <w:proofErr w:type="spellEnd"/>
      <w:r w:rsidRPr="00476BF7">
        <w:rPr>
          <w:lang w:val="en-US"/>
        </w:rPr>
        <w:t>,</w:t>
      </w:r>
    </w:p>
    <w:p w14:paraId="045A1EB5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    </w:t>
      </w:r>
      <w:proofErr w:type="spellStart"/>
      <w:proofErr w:type="gramStart"/>
      <w:r w:rsidRPr="00476BF7">
        <w:rPr>
          <w:lang w:val="en-US"/>
        </w:rPr>
        <w:t>u.nome</w:t>
      </w:r>
      <w:proofErr w:type="spellEnd"/>
      <w:proofErr w:type="gramEnd"/>
      <w:r w:rsidRPr="00476BF7">
        <w:rPr>
          <w:lang w:val="en-US"/>
        </w:rPr>
        <w:t xml:space="preserve"> AS </w:t>
      </w:r>
      <w:proofErr w:type="spellStart"/>
      <w:r w:rsidRPr="00476BF7">
        <w:rPr>
          <w:lang w:val="en-US"/>
        </w:rPr>
        <w:t>usuario_nome</w:t>
      </w:r>
      <w:proofErr w:type="spellEnd"/>
      <w:r w:rsidRPr="00476BF7">
        <w:rPr>
          <w:lang w:val="en-US"/>
        </w:rPr>
        <w:t>,</w:t>
      </w:r>
    </w:p>
    <w:p w14:paraId="1058B9C2" w14:textId="77777777" w:rsidR="00476BF7" w:rsidRPr="00476BF7" w:rsidRDefault="00476BF7" w:rsidP="00476BF7">
      <w:r w:rsidRPr="00476BF7">
        <w:rPr>
          <w:lang w:val="en-US"/>
        </w:rPr>
        <w:lastRenderedPageBreak/>
        <w:t xml:space="preserve">        </w:t>
      </w:r>
      <w:proofErr w:type="gramStart"/>
      <w:r w:rsidRPr="00476BF7">
        <w:t>u.estado</w:t>
      </w:r>
      <w:proofErr w:type="gramEnd"/>
      <w:r w:rsidRPr="00476BF7">
        <w:t xml:space="preserve"> AS estado,</w:t>
      </w:r>
    </w:p>
    <w:p w14:paraId="36DAFD33" w14:textId="77777777" w:rsidR="00476BF7" w:rsidRPr="00476BF7" w:rsidRDefault="00476BF7" w:rsidP="00476BF7">
      <w:r w:rsidRPr="00476BF7">
        <w:t xml:space="preserve">        p.data_pedido </w:t>
      </w:r>
      <w:proofErr w:type="gramStart"/>
      <w:r w:rsidRPr="00476BF7">
        <w:t>AS data</w:t>
      </w:r>
      <w:proofErr w:type="gramEnd"/>
      <w:r w:rsidRPr="00476BF7">
        <w:t>_pedido,</w:t>
      </w:r>
    </w:p>
    <w:p w14:paraId="0A307070" w14:textId="77777777" w:rsidR="00476BF7" w:rsidRPr="00476BF7" w:rsidRDefault="00476BF7" w:rsidP="00476BF7">
      <w:r w:rsidRPr="00476BF7">
        <w:t xml:space="preserve">        </w:t>
      </w:r>
      <w:proofErr w:type="gramStart"/>
      <w:r w:rsidRPr="00476BF7">
        <w:t>SUM(</w:t>
      </w:r>
      <w:proofErr w:type="gramEnd"/>
      <w:r w:rsidRPr="00476BF7">
        <w:t>pr.valor * i.quantidade) AS valor_total_pedido</w:t>
      </w:r>
    </w:p>
    <w:p w14:paraId="7F56232B" w14:textId="77777777" w:rsidR="00476BF7" w:rsidRPr="00476BF7" w:rsidRDefault="00476BF7" w:rsidP="00476BF7">
      <w:r w:rsidRPr="00476BF7">
        <w:t xml:space="preserve">    FROM </w:t>
      </w:r>
    </w:p>
    <w:p w14:paraId="26902873" w14:textId="77777777" w:rsidR="00476BF7" w:rsidRPr="00476BF7" w:rsidRDefault="00476BF7" w:rsidP="00476BF7">
      <w:r w:rsidRPr="00476BF7">
        <w:t xml:space="preserve">        pedidos p</w:t>
      </w:r>
    </w:p>
    <w:p w14:paraId="036C9920" w14:textId="77777777" w:rsidR="00476BF7" w:rsidRPr="00476BF7" w:rsidRDefault="00476BF7" w:rsidP="00476BF7">
      <w:r w:rsidRPr="00476BF7">
        <w:t xml:space="preserve">    JOIN </w:t>
      </w:r>
    </w:p>
    <w:p w14:paraId="783B0FD4" w14:textId="77777777" w:rsidR="00476BF7" w:rsidRPr="00476BF7" w:rsidRDefault="00476BF7" w:rsidP="00476BF7">
      <w:r w:rsidRPr="00476BF7">
        <w:t xml:space="preserve">        itens_pedido i ON p.id = i.id_pedido</w:t>
      </w:r>
    </w:p>
    <w:p w14:paraId="0CDB227E" w14:textId="77777777" w:rsidR="00476BF7" w:rsidRPr="00476BF7" w:rsidRDefault="00476BF7" w:rsidP="00476BF7">
      <w:r w:rsidRPr="00476BF7">
        <w:t xml:space="preserve">    JOIN </w:t>
      </w:r>
    </w:p>
    <w:p w14:paraId="4DC6F398" w14:textId="77777777" w:rsidR="00476BF7" w:rsidRPr="00476BF7" w:rsidRDefault="00476BF7" w:rsidP="00476BF7">
      <w:r w:rsidRPr="00476BF7">
        <w:t xml:space="preserve">        produtos pr ON i.id_produto = pr.id</w:t>
      </w:r>
    </w:p>
    <w:p w14:paraId="647BF46B" w14:textId="77777777" w:rsidR="00476BF7" w:rsidRPr="00476BF7" w:rsidRDefault="00476BF7" w:rsidP="00476BF7">
      <w:pPr>
        <w:rPr>
          <w:lang w:val="en-US"/>
        </w:rPr>
      </w:pPr>
      <w:r w:rsidRPr="00476BF7">
        <w:t xml:space="preserve">    </w:t>
      </w:r>
      <w:r w:rsidRPr="00476BF7">
        <w:rPr>
          <w:lang w:val="en-US"/>
        </w:rPr>
        <w:t xml:space="preserve">JOIN </w:t>
      </w:r>
    </w:p>
    <w:p w14:paraId="025CA3C9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    </w:t>
      </w:r>
      <w:proofErr w:type="spellStart"/>
      <w:r w:rsidRPr="00476BF7">
        <w:rPr>
          <w:lang w:val="en-US"/>
        </w:rPr>
        <w:t>usuario</w:t>
      </w:r>
      <w:proofErr w:type="spellEnd"/>
      <w:r w:rsidRPr="00476BF7">
        <w:rPr>
          <w:lang w:val="en-US"/>
        </w:rPr>
        <w:t xml:space="preserve"> u ON </w:t>
      </w:r>
      <w:proofErr w:type="spellStart"/>
      <w:r w:rsidRPr="00476BF7">
        <w:rPr>
          <w:lang w:val="en-US"/>
        </w:rPr>
        <w:t>p.id_usuario</w:t>
      </w:r>
      <w:proofErr w:type="spellEnd"/>
      <w:r w:rsidRPr="00476BF7">
        <w:rPr>
          <w:lang w:val="en-US"/>
        </w:rPr>
        <w:t xml:space="preserve"> = u.id</w:t>
      </w:r>
    </w:p>
    <w:p w14:paraId="3704139D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GROUP BY </w:t>
      </w:r>
    </w:p>
    <w:p w14:paraId="32712D5A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    p.id, </w:t>
      </w:r>
      <w:proofErr w:type="spellStart"/>
      <w:proofErr w:type="gramStart"/>
      <w:r w:rsidRPr="00476BF7">
        <w:rPr>
          <w:lang w:val="en-US"/>
        </w:rPr>
        <w:t>u.nome</w:t>
      </w:r>
      <w:proofErr w:type="spellEnd"/>
      <w:proofErr w:type="gramEnd"/>
      <w:r w:rsidRPr="00476BF7">
        <w:rPr>
          <w:lang w:val="en-US"/>
        </w:rPr>
        <w:t xml:space="preserve">, </w:t>
      </w:r>
      <w:proofErr w:type="spellStart"/>
      <w:r w:rsidRPr="00476BF7">
        <w:rPr>
          <w:lang w:val="en-US"/>
        </w:rPr>
        <w:t>u.estado</w:t>
      </w:r>
      <w:proofErr w:type="spellEnd"/>
      <w:r w:rsidRPr="00476BF7">
        <w:rPr>
          <w:lang w:val="en-US"/>
        </w:rPr>
        <w:t xml:space="preserve">, </w:t>
      </w:r>
      <w:proofErr w:type="spellStart"/>
      <w:r w:rsidRPr="00476BF7">
        <w:rPr>
          <w:lang w:val="en-US"/>
        </w:rPr>
        <w:t>p.data_pedido</w:t>
      </w:r>
      <w:proofErr w:type="spellEnd"/>
    </w:p>
    <w:p w14:paraId="3AE5B2D5" w14:textId="77777777" w:rsidR="00476BF7" w:rsidRPr="00476BF7" w:rsidRDefault="00476BF7" w:rsidP="00476BF7">
      <w:pPr>
        <w:rPr>
          <w:lang w:val="en-US"/>
        </w:rPr>
      </w:pPr>
      <w:r w:rsidRPr="00476BF7">
        <w:rPr>
          <w:lang w:val="en-US"/>
        </w:rPr>
        <w:t xml:space="preserve">    ORDER BY </w:t>
      </w:r>
    </w:p>
    <w:p w14:paraId="190A66C1" w14:textId="77777777" w:rsidR="00476BF7" w:rsidRPr="00476BF7" w:rsidRDefault="00476BF7" w:rsidP="00476BF7">
      <w:r w:rsidRPr="00476BF7">
        <w:rPr>
          <w:lang w:val="en-US"/>
        </w:rPr>
        <w:t xml:space="preserve">        </w:t>
      </w:r>
      <w:r w:rsidRPr="00476BF7">
        <w:t>p.data_pedido DESC</w:t>
      </w:r>
    </w:p>
    <w:p w14:paraId="3F14B7A1" w14:textId="77777777" w:rsidR="00476BF7" w:rsidRPr="00476BF7" w:rsidRDefault="00476BF7" w:rsidP="00476BF7">
      <w:r w:rsidRPr="00476BF7">
        <w:t xml:space="preserve">    LIMIT 7</w:t>
      </w:r>
    </w:p>
    <w:p w14:paraId="15943B26" w14:textId="18D57A33" w:rsidR="00476BF7" w:rsidRPr="00476BF7" w:rsidRDefault="00476BF7" w:rsidP="00476BF7">
      <w:pPr>
        <w:rPr>
          <w:u w:val="single"/>
          <w:lang w:val="en-US"/>
        </w:rPr>
      </w:pPr>
      <w:r w:rsidRPr="00476BF7">
        <w:rPr>
          <w:lang w:val="en-US"/>
        </w:rPr>
        <w:t xml:space="preserve">) AS </w:t>
      </w:r>
      <w:proofErr w:type="gramStart"/>
      <w:r w:rsidRPr="00476BF7">
        <w:rPr>
          <w:lang w:val="en-US"/>
        </w:rPr>
        <w:t>subquery;</w:t>
      </w:r>
      <w:proofErr w:type="gramEnd"/>
    </w:p>
    <w:sectPr w:rsidR="00476BF7" w:rsidRPr="0047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F9"/>
    <w:rsid w:val="00144426"/>
    <w:rsid w:val="00181BC0"/>
    <w:rsid w:val="00213863"/>
    <w:rsid w:val="00217A92"/>
    <w:rsid w:val="002F07F9"/>
    <w:rsid w:val="00476BF7"/>
    <w:rsid w:val="005A2818"/>
    <w:rsid w:val="008A0237"/>
    <w:rsid w:val="008B4117"/>
    <w:rsid w:val="009205C5"/>
    <w:rsid w:val="00924EB0"/>
    <w:rsid w:val="009C544E"/>
    <w:rsid w:val="00B42EF5"/>
    <w:rsid w:val="00CE5425"/>
    <w:rsid w:val="00E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7E1"/>
  <w15:chartTrackingRefBased/>
  <w15:docId w15:val="{BA262AE3-2F30-4158-A558-1B052809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7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7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7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7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7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7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banco_de_dados</Template>
  <TotalTime>1529</TotalTime>
  <Pages>9</Pages>
  <Words>1361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Bastos</dc:creator>
  <cp:keywords/>
  <dc:description/>
  <cp:lastModifiedBy>Fabio Bastos</cp:lastModifiedBy>
  <cp:revision>3</cp:revision>
  <dcterms:created xsi:type="dcterms:W3CDTF">2024-11-18T20:26:00Z</dcterms:created>
  <dcterms:modified xsi:type="dcterms:W3CDTF">2024-11-19T21:53:00Z</dcterms:modified>
</cp:coreProperties>
</file>